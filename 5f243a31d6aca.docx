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5460365</wp:posOffset>
            </wp:positionH>
            <wp:positionV relativeFrom="paragraph">
              <wp:posOffset>313690</wp:posOffset>
            </wp:positionV>
            <wp:extent cx="1392555" cy="1940560"/>
            <wp:effectExtent l="0" t="0" r="17145" b="2540"/>
            <wp:wrapNone/>
            <wp:docPr id="1" name="图片 1" descr="165238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2381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7581265</wp:posOffset>
                </wp:positionV>
                <wp:extent cx="252095" cy="252095"/>
                <wp:effectExtent l="0" t="0" r="14605" b="14605"/>
                <wp:wrapNone/>
                <wp:docPr id="41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2095" cy="252095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21.4pt;margin-top:596.95pt;height:19.85pt;width:19.85pt;z-index:251659264;v-text-anchor:middle-center;mso-width-relative:page;mso-height-relative:page;" fillcolor="#FFFFFF [3212]" filled="t" stroked="f" coordsize="3845,3810" o:gfxdata="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76473952,60302513;87894413,62564619;118041893,32134503;117612119,26990508;96214138,50107487;76013428,46419952;69075210,26897544;92130986,2014245;87894413,1673355;57746867,32134503;60264276,44281777;31498303,79762924;26125762,78957278;7521544,97766940;26125762,116545635;44760729,97766940;43379222,90670697;76473952,60302513;26125762,107745072;16240359,97766940;26125762,87757842;36041913,97766940;26125762,107745072;27937108,36720713;45558975,54972590;54032186,46419952;36379636,28168010;40616208,23891724;16946488,0;0,17074374;23700470,40966033;27937108,36720713;58330193,85774629;58360877,85774629;58330193,85774629;82828844,64299972;58360877,85774629;85039281,113353888;101955020,113353888;108739752,106536538;108739752,89462163;82828844,64299972;94494909,108643681;90258271,108643681;68491949,86704270;68491949,82396886;72759272,82396886;94494909,104367330;94494909,108643681;104073339,98975474;99806016,98975474;78070379,77035997;78070379,72759645;82337701,72759645;104073339,94699122;104073339,98975474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474345</wp:posOffset>
                </wp:positionV>
                <wp:extent cx="252095" cy="252095"/>
                <wp:effectExtent l="0" t="0" r="14605" b="15875"/>
                <wp:wrapNone/>
                <wp:docPr id="50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87325" y="474345"/>
                          <a:ext cx="252095" cy="252095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23.1pt;margin-top:37.35pt;height:19.85pt;width:19.85pt;z-index:-251656192;v-text-anchor:middle-center;mso-width-relative:page;mso-height-relative:page;" fillcolor="#FFFFFF [3212]" filled="t" stroked="f" coordsize="3927,3928" o:gfxdata="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113467914,19767829;108113704,25062786;90315425,7383533;95669635,2059118;102553619,1853231;113673853,12884377;113467914,19767829;66250912,66686957;48452569,48978310;87608886,10060438;105407229,27769085;66250912,66686957;63779714,69128517;38862110,76217919;45981434,51449265;63779714,69128517;22652408,14561117;11532110,25709903;11532110,92897007;22652408,104016399;89874146,104016399;100994379,92897007;100994379,48742966;112497088,37594180;112497088,96985849;93580912,115547627;18563230,115547627;0,96985849;0,22738866;18563230,3029889;77959560,3029889;66809861,14561117;22652408,14561117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9055735</wp:posOffset>
                </wp:positionV>
                <wp:extent cx="252095" cy="252095"/>
                <wp:effectExtent l="0" t="0" r="14605" b="14605"/>
                <wp:wrapNone/>
                <wp:docPr id="26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2095" cy="252095"/>
                        </a:xfrm>
                        <a:custGeom>
                          <a:avLst/>
                          <a:gdLst>
                            <a:gd name="T0" fmla="*/ 2147483646 w 5723"/>
                            <a:gd name="T1" fmla="*/ 2147483646 h 4580"/>
                            <a:gd name="T2" fmla="*/ 2147483646 w 5723"/>
                            <a:gd name="T3" fmla="*/ 2147483646 h 4580"/>
                            <a:gd name="T4" fmla="*/ 2147483646 w 5723"/>
                            <a:gd name="T5" fmla="*/ 2147483646 h 4580"/>
                            <a:gd name="T6" fmla="*/ 2147483646 w 5723"/>
                            <a:gd name="T7" fmla="*/ 2147483646 h 4580"/>
                            <a:gd name="T8" fmla="*/ 2147483646 w 5723"/>
                            <a:gd name="T9" fmla="*/ 2147483646 h 4580"/>
                            <a:gd name="T10" fmla="*/ 2147483646 w 5723"/>
                            <a:gd name="T11" fmla="*/ 2147483646 h 4580"/>
                            <a:gd name="T12" fmla="*/ 2147483646 w 5723"/>
                            <a:gd name="T13" fmla="*/ 2147483646 h 4580"/>
                            <a:gd name="T14" fmla="*/ 2147483646 w 5723"/>
                            <a:gd name="T15" fmla="*/ 2147483646 h 4580"/>
                            <a:gd name="T16" fmla="*/ 2147483646 w 5723"/>
                            <a:gd name="T17" fmla="*/ 2147483646 h 4580"/>
                            <a:gd name="T18" fmla="*/ 2147483646 w 5723"/>
                            <a:gd name="T19" fmla="*/ 2147483646 h 4580"/>
                            <a:gd name="T20" fmla="*/ 2147483646 w 5723"/>
                            <a:gd name="T21" fmla="*/ 2147483646 h 4580"/>
                            <a:gd name="T22" fmla="*/ 2147483646 w 5723"/>
                            <a:gd name="T23" fmla="*/ 2147483646 h 4580"/>
                            <a:gd name="T24" fmla="*/ 2147483646 w 5723"/>
                            <a:gd name="T25" fmla="*/ 2147483646 h 4580"/>
                            <a:gd name="T26" fmla="*/ 2147483646 w 5723"/>
                            <a:gd name="T27" fmla="*/ 2147483646 h 4580"/>
                            <a:gd name="T28" fmla="*/ 2147483646 w 5723"/>
                            <a:gd name="T29" fmla="*/ 2147483646 h 4580"/>
                            <a:gd name="T30" fmla="*/ 2147483646 w 5723"/>
                            <a:gd name="T31" fmla="*/ 2147483646 h 4580"/>
                            <a:gd name="T32" fmla="*/ 2147483646 w 5723"/>
                            <a:gd name="T33" fmla="*/ 2147483646 h 4580"/>
                            <a:gd name="T34" fmla="*/ 2147483646 w 5723"/>
                            <a:gd name="T35" fmla="*/ 2147483646 h 4580"/>
                            <a:gd name="T36" fmla="*/ 2147483646 w 5723"/>
                            <a:gd name="T37" fmla="*/ 2147483646 h 4580"/>
                            <a:gd name="T38" fmla="*/ 2147483646 w 5723"/>
                            <a:gd name="T39" fmla="*/ 2147483646 h 4580"/>
                            <a:gd name="T40" fmla="*/ 2147483646 w 5723"/>
                            <a:gd name="T41" fmla="*/ 2147483646 h 4580"/>
                            <a:gd name="T42" fmla="*/ 2147483646 w 5723"/>
                            <a:gd name="T43" fmla="*/ 2147483646 h 4580"/>
                            <a:gd name="T44" fmla="*/ 2147483646 w 5723"/>
                            <a:gd name="T45" fmla="*/ 2147483646 h 4580"/>
                            <a:gd name="T46" fmla="*/ 2147483646 w 5723"/>
                            <a:gd name="T47" fmla="*/ 2147483646 h 4580"/>
                            <a:gd name="T48" fmla="*/ 2147483646 w 5723"/>
                            <a:gd name="T49" fmla="*/ 2147483646 h 4580"/>
                            <a:gd name="T50" fmla="*/ 2147483646 w 5723"/>
                            <a:gd name="T51" fmla="*/ 2147483646 h 4580"/>
                            <a:gd name="T52" fmla="*/ 2147483646 w 5723"/>
                            <a:gd name="T53" fmla="*/ 2147483646 h 4580"/>
                            <a:gd name="T54" fmla="*/ 2147483646 w 5723"/>
                            <a:gd name="T55" fmla="*/ 2147483646 h 4580"/>
                            <a:gd name="T56" fmla="*/ 2147483646 w 5723"/>
                            <a:gd name="T57" fmla="*/ 2147483646 h 4580"/>
                            <a:gd name="T58" fmla="*/ 2147483646 w 5723"/>
                            <a:gd name="T59" fmla="*/ 2147483646 h 4580"/>
                            <a:gd name="T60" fmla="*/ 2147483646 w 5723"/>
                            <a:gd name="T61" fmla="*/ 2147483646 h 4580"/>
                            <a:gd name="T62" fmla="*/ 2147483646 w 5723"/>
                            <a:gd name="T63" fmla="*/ 2147483646 h 4580"/>
                            <a:gd name="T64" fmla="*/ 2147483646 w 5723"/>
                            <a:gd name="T65" fmla="*/ 2147483646 h 4580"/>
                            <a:gd name="T66" fmla="*/ 2147483646 w 5723"/>
                            <a:gd name="T67" fmla="*/ 2147483646 h 4580"/>
                            <a:gd name="T68" fmla="*/ 2147483646 w 5723"/>
                            <a:gd name="T69" fmla="*/ 2147483646 h 4580"/>
                            <a:gd name="T70" fmla="*/ 2147483646 w 5723"/>
                            <a:gd name="T71" fmla="*/ 2147483646 h 4580"/>
                            <a:gd name="T72" fmla="*/ 2147483646 w 5723"/>
                            <a:gd name="T73" fmla="*/ 2147483646 h 4580"/>
                            <a:gd name="T74" fmla="*/ 2147483646 w 5723"/>
                            <a:gd name="T75" fmla="*/ 2147483646 h 4580"/>
                            <a:gd name="T76" fmla="*/ 2147483646 w 5723"/>
                            <a:gd name="T77" fmla="*/ 2147483646 h 4580"/>
                            <a:gd name="T78" fmla="*/ 2147483646 w 5723"/>
                            <a:gd name="T79" fmla="*/ 2147483646 h 4580"/>
                            <a:gd name="T80" fmla="*/ 2147483646 w 5723"/>
                            <a:gd name="T81" fmla="*/ 2147483646 h 4580"/>
                            <a:gd name="T82" fmla="*/ 2147483646 w 5723"/>
                            <a:gd name="T83" fmla="*/ 2147483646 h 4580"/>
                            <a:gd name="T84" fmla="*/ 2147483646 w 5723"/>
                            <a:gd name="T85" fmla="*/ 2147483646 h 4580"/>
                            <a:gd name="T86" fmla="*/ 2147483646 w 5723"/>
                            <a:gd name="T87" fmla="*/ 2147483646 h 4580"/>
                            <a:gd name="T88" fmla="*/ 2147483646 w 5723"/>
                            <a:gd name="T89" fmla="*/ 2147483646 h 4580"/>
                            <a:gd name="T90" fmla="*/ 2147483646 w 5723"/>
                            <a:gd name="T91" fmla="*/ 2147483646 h 4580"/>
                            <a:gd name="T92" fmla="*/ 2147483646 w 5723"/>
                            <a:gd name="T93" fmla="*/ 2147483646 h 4580"/>
                            <a:gd name="T94" fmla="*/ 2147483646 w 5723"/>
                            <a:gd name="T95" fmla="*/ 1252723341 h 4580"/>
                            <a:gd name="T96" fmla="*/ 2147483646 w 5723"/>
                            <a:gd name="T97" fmla="*/ 221114431 h 4580"/>
                            <a:gd name="T98" fmla="*/ 2147483646 w 5723"/>
                            <a:gd name="T99" fmla="*/ 2147483646 h 4580"/>
                            <a:gd name="T100" fmla="*/ 2147483646 w 5723"/>
                            <a:gd name="T101" fmla="*/ 2147483646 h 4580"/>
                            <a:gd name="T102" fmla="*/ 2147483646 w 5723"/>
                            <a:gd name="T103" fmla="*/ 2147483646 h 4580"/>
                            <a:gd name="T104" fmla="*/ 2147483646 w 5723"/>
                            <a:gd name="T105" fmla="*/ 2147483646 h 4580"/>
                            <a:gd name="T106" fmla="*/ 2147483646 w 5723"/>
                            <a:gd name="T107" fmla="*/ 2147483646 h 4580"/>
                            <a:gd name="T108" fmla="*/ 2147483646 w 5723"/>
                            <a:gd name="T109" fmla="*/ 2147483646 h 4580"/>
                            <a:gd name="T110" fmla="*/ 2147483646 w 5723"/>
                            <a:gd name="T111" fmla="*/ 2147483646 h 4580"/>
                            <a:gd name="T112" fmla="*/ 2147483646 w 5723"/>
                            <a:gd name="T113" fmla="*/ 2147483646 h 4580"/>
                            <a:gd name="T114" fmla="*/ 2147483646 w 5723"/>
                            <a:gd name="T115" fmla="*/ 2147483646 h 4580"/>
                            <a:gd name="T116" fmla="*/ 2147483646 w 5723"/>
                            <a:gd name="T117" fmla="*/ 2147483646 h 4580"/>
                            <a:gd name="T118" fmla="*/ 2147483646 w 5723"/>
                            <a:gd name="T119" fmla="*/ 2147483646 h 4580"/>
                            <a:gd name="T120" fmla="*/ 2147483646 w 5723"/>
                            <a:gd name="T121" fmla="*/ 2147483646 h 4580"/>
                            <a:gd name="T122" fmla="*/ 2147483646 w 5723"/>
                            <a:gd name="T123" fmla="*/ 2147483646 h 4580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5723" h="4580">
                              <a:moveTo>
                                <a:pt x="1901" y="3265"/>
                              </a:moveTo>
                              <a:lnTo>
                                <a:pt x="1901" y="3265"/>
                              </a:lnTo>
                              <a:lnTo>
                                <a:pt x="1934" y="3265"/>
                              </a:lnTo>
                              <a:lnTo>
                                <a:pt x="1969" y="3264"/>
                              </a:lnTo>
                              <a:lnTo>
                                <a:pt x="2003" y="3261"/>
                              </a:lnTo>
                              <a:lnTo>
                                <a:pt x="2036" y="3258"/>
                              </a:lnTo>
                              <a:lnTo>
                                <a:pt x="2069" y="3254"/>
                              </a:lnTo>
                              <a:lnTo>
                                <a:pt x="2102" y="3249"/>
                              </a:lnTo>
                              <a:lnTo>
                                <a:pt x="2134" y="3245"/>
                              </a:lnTo>
                              <a:lnTo>
                                <a:pt x="2167" y="3239"/>
                              </a:lnTo>
                              <a:lnTo>
                                <a:pt x="2199" y="3232"/>
                              </a:lnTo>
                              <a:lnTo>
                                <a:pt x="2231" y="3223"/>
                              </a:lnTo>
                              <a:lnTo>
                                <a:pt x="2263" y="3215"/>
                              </a:lnTo>
                              <a:lnTo>
                                <a:pt x="2294" y="3206"/>
                              </a:lnTo>
                              <a:lnTo>
                                <a:pt x="2325" y="3195"/>
                              </a:lnTo>
                              <a:lnTo>
                                <a:pt x="2356" y="3184"/>
                              </a:lnTo>
                              <a:lnTo>
                                <a:pt x="2385" y="3174"/>
                              </a:lnTo>
                              <a:lnTo>
                                <a:pt x="2416" y="3161"/>
                              </a:lnTo>
                              <a:lnTo>
                                <a:pt x="2446" y="3148"/>
                              </a:lnTo>
                              <a:lnTo>
                                <a:pt x="2474" y="3135"/>
                              </a:lnTo>
                              <a:lnTo>
                                <a:pt x="2503" y="3120"/>
                              </a:lnTo>
                              <a:lnTo>
                                <a:pt x="2531" y="3105"/>
                              </a:lnTo>
                              <a:lnTo>
                                <a:pt x="2559" y="3090"/>
                              </a:lnTo>
                              <a:lnTo>
                                <a:pt x="2587" y="3073"/>
                              </a:lnTo>
                              <a:lnTo>
                                <a:pt x="2614" y="3056"/>
                              </a:lnTo>
                              <a:lnTo>
                                <a:pt x="2641" y="3039"/>
                              </a:lnTo>
                              <a:lnTo>
                                <a:pt x="2667" y="3021"/>
                              </a:lnTo>
                              <a:lnTo>
                                <a:pt x="2692" y="3002"/>
                              </a:lnTo>
                              <a:lnTo>
                                <a:pt x="2718" y="2983"/>
                              </a:lnTo>
                              <a:lnTo>
                                <a:pt x="2743" y="2963"/>
                              </a:lnTo>
                              <a:lnTo>
                                <a:pt x="2767" y="2943"/>
                              </a:lnTo>
                              <a:lnTo>
                                <a:pt x="2790" y="2921"/>
                              </a:lnTo>
                              <a:lnTo>
                                <a:pt x="2814" y="2900"/>
                              </a:lnTo>
                              <a:lnTo>
                                <a:pt x="2837" y="2878"/>
                              </a:lnTo>
                              <a:lnTo>
                                <a:pt x="2859" y="2855"/>
                              </a:lnTo>
                              <a:lnTo>
                                <a:pt x="2880" y="2831"/>
                              </a:lnTo>
                              <a:lnTo>
                                <a:pt x="2902" y="2808"/>
                              </a:lnTo>
                              <a:lnTo>
                                <a:pt x="2922" y="2783"/>
                              </a:lnTo>
                              <a:lnTo>
                                <a:pt x="2942" y="2759"/>
                              </a:lnTo>
                              <a:lnTo>
                                <a:pt x="2961" y="2733"/>
                              </a:lnTo>
                              <a:lnTo>
                                <a:pt x="2980" y="2708"/>
                              </a:lnTo>
                              <a:lnTo>
                                <a:pt x="2998" y="2681"/>
                              </a:lnTo>
                              <a:lnTo>
                                <a:pt x="3015" y="2655"/>
                              </a:lnTo>
                              <a:lnTo>
                                <a:pt x="3033" y="2628"/>
                              </a:lnTo>
                              <a:lnTo>
                                <a:pt x="3049" y="2601"/>
                              </a:lnTo>
                              <a:lnTo>
                                <a:pt x="3064" y="2572"/>
                              </a:lnTo>
                              <a:lnTo>
                                <a:pt x="3079" y="2544"/>
                              </a:lnTo>
                              <a:lnTo>
                                <a:pt x="3094" y="2515"/>
                              </a:lnTo>
                              <a:lnTo>
                                <a:pt x="3108" y="2486"/>
                              </a:lnTo>
                              <a:lnTo>
                                <a:pt x="3120" y="2457"/>
                              </a:lnTo>
                              <a:lnTo>
                                <a:pt x="3133" y="2426"/>
                              </a:lnTo>
                              <a:lnTo>
                                <a:pt x="3144" y="2397"/>
                              </a:lnTo>
                              <a:lnTo>
                                <a:pt x="3155" y="2366"/>
                              </a:lnTo>
                              <a:lnTo>
                                <a:pt x="3165" y="2335"/>
                              </a:lnTo>
                              <a:lnTo>
                                <a:pt x="3174" y="2303"/>
                              </a:lnTo>
                              <a:lnTo>
                                <a:pt x="3182" y="2272"/>
                              </a:lnTo>
                              <a:lnTo>
                                <a:pt x="3191" y="2241"/>
                              </a:lnTo>
                              <a:lnTo>
                                <a:pt x="3198" y="2209"/>
                              </a:lnTo>
                              <a:lnTo>
                                <a:pt x="3204" y="2175"/>
                              </a:lnTo>
                              <a:lnTo>
                                <a:pt x="3208" y="2143"/>
                              </a:lnTo>
                              <a:lnTo>
                                <a:pt x="3213" y="2110"/>
                              </a:lnTo>
                              <a:lnTo>
                                <a:pt x="3218" y="2077"/>
                              </a:lnTo>
                              <a:lnTo>
                                <a:pt x="3220" y="2043"/>
                              </a:lnTo>
                              <a:lnTo>
                                <a:pt x="3223" y="2010"/>
                              </a:lnTo>
                              <a:lnTo>
                                <a:pt x="3224" y="1975"/>
                              </a:lnTo>
                              <a:lnTo>
                                <a:pt x="3224" y="1941"/>
                              </a:lnTo>
                              <a:lnTo>
                                <a:pt x="3224" y="1907"/>
                              </a:lnTo>
                              <a:lnTo>
                                <a:pt x="3223" y="1873"/>
                              </a:lnTo>
                              <a:lnTo>
                                <a:pt x="3220" y="1839"/>
                              </a:lnTo>
                              <a:lnTo>
                                <a:pt x="3218" y="1806"/>
                              </a:lnTo>
                              <a:lnTo>
                                <a:pt x="3213" y="1773"/>
                              </a:lnTo>
                              <a:lnTo>
                                <a:pt x="3208" y="1740"/>
                              </a:lnTo>
                              <a:lnTo>
                                <a:pt x="3204" y="1706"/>
                              </a:lnTo>
                              <a:lnTo>
                                <a:pt x="3198" y="1675"/>
                              </a:lnTo>
                              <a:lnTo>
                                <a:pt x="3191" y="1643"/>
                              </a:lnTo>
                              <a:lnTo>
                                <a:pt x="3182" y="1611"/>
                              </a:lnTo>
                              <a:lnTo>
                                <a:pt x="3174" y="1579"/>
                              </a:lnTo>
                              <a:lnTo>
                                <a:pt x="3165" y="1548"/>
                              </a:lnTo>
                              <a:lnTo>
                                <a:pt x="3155" y="1517"/>
                              </a:lnTo>
                              <a:lnTo>
                                <a:pt x="3144" y="1486"/>
                              </a:lnTo>
                              <a:lnTo>
                                <a:pt x="3133" y="1455"/>
                              </a:lnTo>
                              <a:lnTo>
                                <a:pt x="3120" y="1426"/>
                              </a:lnTo>
                              <a:lnTo>
                                <a:pt x="3108" y="1396"/>
                              </a:lnTo>
                              <a:lnTo>
                                <a:pt x="3094" y="1368"/>
                              </a:lnTo>
                              <a:lnTo>
                                <a:pt x="3079" y="1338"/>
                              </a:lnTo>
                              <a:lnTo>
                                <a:pt x="3064" y="1311"/>
                              </a:lnTo>
                              <a:lnTo>
                                <a:pt x="3049" y="1283"/>
                              </a:lnTo>
                              <a:lnTo>
                                <a:pt x="3033" y="1255"/>
                              </a:lnTo>
                              <a:lnTo>
                                <a:pt x="3015" y="1228"/>
                              </a:lnTo>
                              <a:lnTo>
                                <a:pt x="2998" y="1201"/>
                              </a:lnTo>
                              <a:lnTo>
                                <a:pt x="2980" y="1175"/>
                              </a:lnTo>
                              <a:lnTo>
                                <a:pt x="2961" y="1150"/>
                              </a:lnTo>
                              <a:lnTo>
                                <a:pt x="2942" y="1124"/>
                              </a:lnTo>
                              <a:lnTo>
                                <a:pt x="2922" y="1099"/>
                              </a:lnTo>
                              <a:lnTo>
                                <a:pt x="2902" y="1075"/>
                              </a:lnTo>
                              <a:lnTo>
                                <a:pt x="2880" y="1052"/>
                              </a:lnTo>
                              <a:lnTo>
                                <a:pt x="2859" y="1028"/>
                              </a:lnTo>
                              <a:lnTo>
                                <a:pt x="2837" y="1005"/>
                              </a:lnTo>
                              <a:lnTo>
                                <a:pt x="2814" y="983"/>
                              </a:lnTo>
                              <a:lnTo>
                                <a:pt x="2790" y="962"/>
                              </a:lnTo>
                              <a:lnTo>
                                <a:pt x="2767" y="940"/>
                              </a:lnTo>
                              <a:lnTo>
                                <a:pt x="2743" y="920"/>
                              </a:lnTo>
                              <a:lnTo>
                                <a:pt x="2718" y="900"/>
                              </a:lnTo>
                              <a:lnTo>
                                <a:pt x="2692" y="881"/>
                              </a:lnTo>
                              <a:lnTo>
                                <a:pt x="2667" y="862"/>
                              </a:lnTo>
                              <a:lnTo>
                                <a:pt x="2641" y="844"/>
                              </a:lnTo>
                              <a:lnTo>
                                <a:pt x="2614" y="827"/>
                              </a:lnTo>
                              <a:lnTo>
                                <a:pt x="2587" y="809"/>
                              </a:lnTo>
                              <a:lnTo>
                                <a:pt x="2559" y="793"/>
                              </a:lnTo>
                              <a:lnTo>
                                <a:pt x="2531" y="778"/>
                              </a:lnTo>
                              <a:lnTo>
                                <a:pt x="2503" y="763"/>
                              </a:lnTo>
                              <a:lnTo>
                                <a:pt x="2474" y="749"/>
                              </a:lnTo>
                              <a:lnTo>
                                <a:pt x="2446" y="734"/>
                              </a:lnTo>
                              <a:lnTo>
                                <a:pt x="2416" y="721"/>
                              </a:lnTo>
                              <a:lnTo>
                                <a:pt x="2385" y="709"/>
                              </a:lnTo>
                              <a:lnTo>
                                <a:pt x="2356" y="698"/>
                              </a:lnTo>
                              <a:lnTo>
                                <a:pt x="2325" y="687"/>
                              </a:lnTo>
                              <a:lnTo>
                                <a:pt x="2294" y="677"/>
                              </a:lnTo>
                              <a:lnTo>
                                <a:pt x="2263" y="668"/>
                              </a:lnTo>
                              <a:lnTo>
                                <a:pt x="2231" y="660"/>
                              </a:lnTo>
                              <a:lnTo>
                                <a:pt x="2199" y="651"/>
                              </a:lnTo>
                              <a:lnTo>
                                <a:pt x="2167" y="644"/>
                              </a:lnTo>
                              <a:lnTo>
                                <a:pt x="2134" y="638"/>
                              </a:lnTo>
                              <a:lnTo>
                                <a:pt x="2102" y="634"/>
                              </a:lnTo>
                              <a:lnTo>
                                <a:pt x="2069" y="629"/>
                              </a:lnTo>
                              <a:lnTo>
                                <a:pt x="2036" y="624"/>
                              </a:lnTo>
                              <a:lnTo>
                                <a:pt x="2003" y="622"/>
                              </a:lnTo>
                              <a:lnTo>
                                <a:pt x="1969" y="619"/>
                              </a:lnTo>
                              <a:lnTo>
                                <a:pt x="1934" y="618"/>
                              </a:lnTo>
                              <a:lnTo>
                                <a:pt x="1901" y="618"/>
                              </a:lnTo>
                              <a:lnTo>
                                <a:pt x="1867" y="618"/>
                              </a:lnTo>
                              <a:lnTo>
                                <a:pt x="1832" y="619"/>
                              </a:lnTo>
                              <a:lnTo>
                                <a:pt x="1799" y="622"/>
                              </a:lnTo>
                              <a:lnTo>
                                <a:pt x="1765" y="624"/>
                              </a:lnTo>
                              <a:lnTo>
                                <a:pt x="1732" y="629"/>
                              </a:lnTo>
                              <a:lnTo>
                                <a:pt x="1699" y="634"/>
                              </a:lnTo>
                              <a:lnTo>
                                <a:pt x="1667" y="638"/>
                              </a:lnTo>
                              <a:lnTo>
                                <a:pt x="1633" y="644"/>
                              </a:lnTo>
                              <a:lnTo>
                                <a:pt x="1601" y="651"/>
                              </a:lnTo>
                              <a:lnTo>
                                <a:pt x="1569" y="660"/>
                              </a:lnTo>
                              <a:lnTo>
                                <a:pt x="1539" y="668"/>
                              </a:lnTo>
                              <a:lnTo>
                                <a:pt x="1507" y="677"/>
                              </a:lnTo>
                              <a:lnTo>
                                <a:pt x="1476" y="687"/>
                              </a:lnTo>
                              <a:lnTo>
                                <a:pt x="1445" y="698"/>
                              </a:lnTo>
                              <a:lnTo>
                                <a:pt x="1415" y="709"/>
                              </a:lnTo>
                              <a:lnTo>
                                <a:pt x="1385" y="721"/>
                              </a:lnTo>
                              <a:lnTo>
                                <a:pt x="1356" y="734"/>
                              </a:lnTo>
                              <a:lnTo>
                                <a:pt x="1327" y="749"/>
                              </a:lnTo>
                              <a:lnTo>
                                <a:pt x="1298" y="763"/>
                              </a:lnTo>
                              <a:lnTo>
                                <a:pt x="1270" y="778"/>
                              </a:lnTo>
                              <a:lnTo>
                                <a:pt x="1241" y="793"/>
                              </a:lnTo>
                              <a:lnTo>
                                <a:pt x="1214" y="809"/>
                              </a:lnTo>
                              <a:lnTo>
                                <a:pt x="1187" y="827"/>
                              </a:lnTo>
                              <a:lnTo>
                                <a:pt x="1161" y="844"/>
                              </a:lnTo>
                              <a:lnTo>
                                <a:pt x="1134" y="862"/>
                              </a:lnTo>
                              <a:lnTo>
                                <a:pt x="1109" y="881"/>
                              </a:lnTo>
                              <a:lnTo>
                                <a:pt x="1083" y="900"/>
                              </a:lnTo>
                              <a:lnTo>
                                <a:pt x="1059" y="920"/>
                              </a:lnTo>
                              <a:lnTo>
                                <a:pt x="1034" y="940"/>
                              </a:lnTo>
                              <a:lnTo>
                                <a:pt x="1010" y="962"/>
                              </a:lnTo>
                              <a:lnTo>
                                <a:pt x="987" y="983"/>
                              </a:lnTo>
                              <a:lnTo>
                                <a:pt x="964" y="1005"/>
                              </a:lnTo>
                              <a:lnTo>
                                <a:pt x="942" y="1028"/>
                              </a:lnTo>
                              <a:lnTo>
                                <a:pt x="920" y="1052"/>
                              </a:lnTo>
                              <a:lnTo>
                                <a:pt x="899" y="1075"/>
                              </a:lnTo>
                              <a:lnTo>
                                <a:pt x="879" y="1099"/>
                              </a:lnTo>
                              <a:lnTo>
                                <a:pt x="859" y="1124"/>
                              </a:lnTo>
                              <a:lnTo>
                                <a:pt x="840" y="1150"/>
                              </a:lnTo>
                              <a:lnTo>
                                <a:pt x="821" y="1175"/>
                              </a:lnTo>
                              <a:lnTo>
                                <a:pt x="803" y="1201"/>
                              </a:lnTo>
                              <a:lnTo>
                                <a:pt x="785" y="1228"/>
                              </a:lnTo>
                              <a:lnTo>
                                <a:pt x="769" y="1255"/>
                              </a:lnTo>
                              <a:lnTo>
                                <a:pt x="752" y="1283"/>
                              </a:lnTo>
                              <a:lnTo>
                                <a:pt x="737" y="1311"/>
                              </a:lnTo>
                              <a:lnTo>
                                <a:pt x="722" y="1338"/>
                              </a:lnTo>
                              <a:lnTo>
                                <a:pt x="707" y="1368"/>
                              </a:lnTo>
                              <a:lnTo>
                                <a:pt x="694" y="1396"/>
                              </a:lnTo>
                              <a:lnTo>
                                <a:pt x="681" y="1426"/>
                              </a:lnTo>
                              <a:lnTo>
                                <a:pt x="668" y="1455"/>
                              </a:lnTo>
                              <a:lnTo>
                                <a:pt x="658" y="1486"/>
                              </a:lnTo>
                              <a:lnTo>
                                <a:pt x="647" y="1517"/>
                              </a:lnTo>
                              <a:lnTo>
                                <a:pt x="636" y="1548"/>
                              </a:lnTo>
                              <a:lnTo>
                                <a:pt x="627" y="1579"/>
                              </a:lnTo>
                              <a:lnTo>
                                <a:pt x="618" y="1611"/>
                              </a:lnTo>
                              <a:lnTo>
                                <a:pt x="610" y="1643"/>
                              </a:lnTo>
                              <a:lnTo>
                                <a:pt x="604" y="1675"/>
                              </a:lnTo>
                              <a:lnTo>
                                <a:pt x="597" y="1706"/>
                              </a:lnTo>
                              <a:lnTo>
                                <a:pt x="592" y="1740"/>
                              </a:lnTo>
                              <a:lnTo>
                                <a:pt x="588" y="1773"/>
                              </a:lnTo>
                              <a:lnTo>
                                <a:pt x="584" y="1806"/>
                              </a:lnTo>
                              <a:lnTo>
                                <a:pt x="581" y="1839"/>
                              </a:lnTo>
                              <a:lnTo>
                                <a:pt x="578" y="1873"/>
                              </a:lnTo>
                              <a:lnTo>
                                <a:pt x="577" y="1907"/>
                              </a:lnTo>
                              <a:lnTo>
                                <a:pt x="577" y="1941"/>
                              </a:lnTo>
                              <a:lnTo>
                                <a:pt x="577" y="1975"/>
                              </a:lnTo>
                              <a:lnTo>
                                <a:pt x="578" y="2010"/>
                              </a:lnTo>
                              <a:lnTo>
                                <a:pt x="581" y="2043"/>
                              </a:lnTo>
                              <a:lnTo>
                                <a:pt x="584" y="2077"/>
                              </a:lnTo>
                              <a:lnTo>
                                <a:pt x="588" y="2110"/>
                              </a:lnTo>
                              <a:lnTo>
                                <a:pt x="592" y="2143"/>
                              </a:lnTo>
                              <a:lnTo>
                                <a:pt x="597" y="2175"/>
                              </a:lnTo>
                              <a:lnTo>
                                <a:pt x="604" y="2209"/>
                              </a:lnTo>
                              <a:lnTo>
                                <a:pt x="610" y="2241"/>
                              </a:lnTo>
                              <a:lnTo>
                                <a:pt x="618" y="2272"/>
                              </a:lnTo>
                              <a:lnTo>
                                <a:pt x="627" y="2303"/>
                              </a:lnTo>
                              <a:lnTo>
                                <a:pt x="636" y="2335"/>
                              </a:lnTo>
                              <a:lnTo>
                                <a:pt x="647" y="2366"/>
                              </a:lnTo>
                              <a:lnTo>
                                <a:pt x="658" y="2397"/>
                              </a:lnTo>
                              <a:lnTo>
                                <a:pt x="668" y="2426"/>
                              </a:lnTo>
                              <a:lnTo>
                                <a:pt x="681" y="2457"/>
                              </a:lnTo>
                              <a:lnTo>
                                <a:pt x="694" y="2486"/>
                              </a:lnTo>
                              <a:lnTo>
                                <a:pt x="707" y="2515"/>
                              </a:lnTo>
                              <a:lnTo>
                                <a:pt x="722" y="2544"/>
                              </a:lnTo>
                              <a:lnTo>
                                <a:pt x="737" y="2572"/>
                              </a:lnTo>
                              <a:lnTo>
                                <a:pt x="752" y="2601"/>
                              </a:lnTo>
                              <a:lnTo>
                                <a:pt x="769" y="2628"/>
                              </a:lnTo>
                              <a:lnTo>
                                <a:pt x="785" y="2655"/>
                              </a:lnTo>
                              <a:lnTo>
                                <a:pt x="803" y="2681"/>
                              </a:lnTo>
                              <a:lnTo>
                                <a:pt x="821" y="2708"/>
                              </a:lnTo>
                              <a:lnTo>
                                <a:pt x="840" y="2733"/>
                              </a:lnTo>
                              <a:lnTo>
                                <a:pt x="859" y="2759"/>
                              </a:lnTo>
                              <a:lnTo>
                                <a:pt x="879" y="2783"/>
                              </a:lnTo>
                              <a:lnTo>
                                <a:pt x="899" y="2808"/>
                              </a:lnTo>
                              <a:lnTo>
                                <a:pt x="920" y="2831"/>
                              </a:lnTo>
                              <a:lnTo>
                                <a:pt x="942" y="2855"/>
                              </a:lnTo>
                              <a:lnTo>
                                <a:pt x="964" y="2878"/>
                              </a:lnTo>
                              <a:lnTo>
                                <a:pt x="987" y="2900"/>
                              </a:lnTo>
                              <a:lnTo>
                                <a:pt x="1010" y="2921"/>
                              </a:lnTo>
                              <a:lnTo>
                                <a:pt x="1034" y="2943"/>
                              </a:lnTo>
                              <a:lnTo>
                                <a:pt x="1059" y="2963"/>
                              </a:lnTo>
                              <a:lnTo>
                                <a:pt x="1083" y="2983"/>
                              </a:lnTo>
                              <a:lnTo>
                                <a:pt x="1109" y="3002"/>
                              </a:lnTo>
                              <a:lnTo>
                                <a:pt x="1134" y="3021"/>
                              </a:lnTo>
                              <a:lnTo>
                                <a:pt x="1161" y="3039"/>
                              </a:lnTo>
                              <a:lnTo>
                                <a:pt x="1187" y="3056"/>
                              </a:lnTo>
                              <a:lnTo>
                                <a:pt x="1214" y="3073"/>
                              </a:lnTo>
                              <a:lnTo>
                                <a:pt x="1241" y="3090"/>
                              </a:lnTo>
                              <a:lnTo>
                                <a:pt x="1270" y="3105"/>
                              </a:lnTo>
                              <a:lnTo>
                                <a:pt x="1298" y="3120"/>
                              </a:lnTo>
                              <a:lnTo>
                                <a:pt x="1327" y="3135"/>
                              </a:lnTo>
                              <a:lnTo>
                                <a:pt x="1356" y="3148"/>
                              </a:lnTo>
                              <a:lnTo>
                                <a:pt x="1385" y="3161"/>
                              </a:lnTo>
                              <a:lnTo>
                                <a:pt x="1415" y="3174"/>
                              </a:lnTo>
                              <a:lnTo>
                                <a:pt x="1445" y="3184"/>
                              </a:lnTo>
                              <a:lnTo>
                                <a:pt x="1476" y="3195"/>
                              </a:lnTo>
                              <a:lnTo>
                                <a:pt x="1507" y="3206"/>
                              </a:lnTo>
                              <a:lnTo>
                                <a:pt x="1539" y="3215"/>
                              </a:lnTo>
                              <a:lnTo>
                                <a:pt x="1569" y="3223"/>
                              </a:lnTo>
                              <a:lnTo>
                                <a:pt x="1601" y="3232"/>
                              </a:lnTo>
                              <a:lnTo>
                                <a:pt x="1633" y="3239"/>
                              </a:lnTo>
                              <a:lnTo>
                                <a:pt x="1667" y="3245"/>
                              </a:lnTo>
                              <a:lnTo>
                                <a:pt x="1699" y="3249"/>
                              </a:lnTo>
                              <a:lnTo>
                                <a:pt x="1732" y="3254"/>
                              </a:lnTo>
                              <a:lnTo>
                                <a:pt x="1765" y="3258"/>
                              </a:lnTo>
                              <a:lnTo>
                                <a:pt x="1799" y="3261"/>
                              </a:lnTo>
                              <a:lnTo>
                                <a:pt x="1832" y="3264"/>
                              </a:lnTo>
                              <a:lnTo>
                                <a:pt x="1867" y="3265"/>
                              </a:lnTo>
                              <a:lnTo>
                                <a:pt x="1901" y="3265"/>
                              </a:lnTo>
                              <a:close/>
                              <a:moveTo>
                                <a:pt x="2909" y="2339"/>
                              </a:moveTo>
                              <a:lnTo>
                                <a:pt x="2909" y="2339"/>
                              </a:lnTo>
                              <a:lnTo>
                                <a:pt x="2890" y="2374"/>
                              </a:lnTo>
                              <a:lnTo>
                                <a:pt x="2870" y="2410"/>
                              </a:lnTo>
                              <a:lnTo>
                                <a:pt x="2848" y="2445"/>
                              </a:lnTo>
                              <a:lnTo>
                                <a:pt x="2826" y="2479"/>
                              </a:lnTo>
                              <a:lnTo>
                                <a:pt x="2803" y="2512"/>
                              </a:lnTo>
                              <a:lnTo>
                                <a:pt x="2781" y="2544"/>
                              </a:lnTo>
                              <a:lnTo>
                                <a:pt x="2756" y="2576"/>
                              </a:lnTo>
                              <a:lnTo>
                                <a:pt x="2731" y="2605"/>
                              </a:lnTo>
                              <a:lnTo>
                                <a:pt x="2706" y="2635"/>
                              </a:lnTo>
                              <a:lnTo>
                                <a:pt x="2680" y="2663"/>
                              </a:lnTo>
                              <a:lnTo>
                                <a:pt x="2653" y="2691"/>
                              </a:lnTo>
                              <a:lnTo>
                                <a:pt x="2626" y="2717"/>
                              </a:lnTo>
                              <a:lnTo>
                                <a:pt x="2597" y="2743"/>
                              </a:lnTo>
                              <a:lnTo>
                                <a:pt x="2569" y="2766"/>
                              </a:lnTo>
                              <a:lnTo>
                                <a:pt x="2539" y="2789"/>
                              </a:lnTo>
                              <a:lnTo>
                                <a:pt x="2510" y="2811"/>
                              </a:lnTo>
                              <a:lnTo>
                                <a:pt x="2479" y="2831"/>
                              </a:lnTo>
                              <a:lnTo>
                                <a:pt x="2447" y="2852"/>
                              </a:lnTo>
                              <a:lnTo>
                                <a:pt x="2416" y="2869"/>
                              </a:lnTo>
                              <a:lnTo>
                                <a:pt x="2384" y="2887"/>
                              </a:lnTo>
                              <a:lnTo>
                                <a:pt x="2351" y="2902"/>
                              </a:lnTo>
                              <a:lnTo>
                                <a:pt x="2318" y="2918"/>
                              </a:lnTo>
                              <a:lnTo>
                                <a:pt x="2285" y="2931"/>
                              </a:lnTo>
                              <a:lnTo>
                                <a:pt x="2250" y="2943"/>
                              </a:lnTo>
                              <a:lnTo>
                                <a:pt x="2216" y="2953"/>
                              </a:lnTo>
                              <a:lnTo>
                                <a:pt x="2182" y="2963"/>
                              </a:lnTo>
                              <a:lnTo>
                                <a:pt x="2146" y="2971"/>
                              </a:lnTo>
                              <a:lnTo>
                                <a:pt x="2111" y="2978"/>
                              </a:lnTo>
                              <a:lnTo>
                                <a:pt x="2075" y="2983"/>
                              </a:lnTo>
                              <a:lnTo>
                                <a:pt x="2038" y="2987"/>
                              </a:lnTo>
                              <a:lnTo>
                                <a:pt x="2002" y="2989"/>
                              </a:lnTo>
                              <a:lnTo>
                                <a:pt x="1965" y="2990"/>
                              </a:lnTo>
                              <a:lnTo>
                                <a:pt x="1928" y="2989"/>
                              </a:lnTo>
                              <a:lnTo>
                                <a:pt x="1892" y="2987"/>
                              </a:lnTo>
                              <a:lnTo>
                                <a:pt x="1855" y="2983"/>
                              </a:lnTo>
                              <a:lnTo>
                                <a:pt x="1819" y="2978"/>
                              </a:lnTo>
                              <a:lnTo>
                                <a:pt x="1784" y="2971"/>
                              </a:lnTo>
                              <a:lnTo>
                                <a:pt x="1748" y="2963"/>
                              </a:lnTo>
                              <a:lnTo>
                                <a:pt x="1714" y="2953"/>
                              </a:lnTo>
                              <a:lnTo>
                                <a:pt x="1680" y="2943"/>
                              </a:lnTo>
                              <a:lnTo>
                                <a:pt x="1645" y="2931"/>
                              </a:lnTo>
                              <a:lnTo>
                                <a:pt x="1612" y="2918"/>
                              </a:lnTo>
                              <a:lnTo>
                                <a:pt x="1579" y="2902"/>
                              </a:lnTo>
                              <a:lnTo>
                                <a:pt x="1546" y="2887"/>
                              </a:lnTo>
                              <a:lnTo>
                                <a:pt x="1514" y="2869"/>
                              </a:lnTo>
                              <a:lnTo>
                                <a:pt x="1483" y="2852"/>
                              </a:lnTo>
                              <a:lnTo>
                                <a:pt x="1451" y="2831"/>
                              </a:lnTo>
                              <a:lnTo>
                                <a:pt x="1421" y="2811"/>
                              </a:lnTo>
                              <a:lnTo>
                                <a:pt x="1391" y="2789"/>
                              </a:lnTo>
                              <a:lnTo>
                                <a:pt x="1361" y="2766"/>
                              </a:lnTo>
                              <a:lnTo>
                                <a:pt x="1333" y="2743"/>
                              </a:lnTo>
                              <a:lnTo>
                                <a:pt x="1304" y="2717"/>
                              </a:lnTo>
                              <a:lnTo>
                                <a:pt x="1277" y="2691"/>
                              </a:lnTo>
                              <a:lnTo>
                                <a:pt x="1250" y="2663"/>
                              </a:lnTo>
                              <a:lnTo>
                                <a:pt x="1224" y="2635"/>
                              </a:lnTo>
                              <a:lnTo>
                                <a:pt x="1199" y="2605"/>
                              </a:lnTo>
                              <a:lnTo>
                                <a:pt x="1174" y="2576"/>
                              </a:lnTo>
                              <a:lnTo>
                                <a:pt x="1149" y="2544"/>
                              </a:lnTo>
                              <a:lnTo>
                                <a:pt x="1127" y="2512"/>
                              </a:lnTo>
                              <a:lnTo>
                                <a:pt x="1104" y="2479"/>
                              </a:lnTo>
                              <a:lnTo>
                                <a:pt x="1082" y="2445"/>
                              </a:lnTo>
                              <a:lnTo>
                                <a:pt x="1060" y="2410"/>
                              </a:lnTo>
                              <a:lnTo>
                                <a:pt x="1040" y="2374"/>
                              </a:lnTo>
                              <a:lnTo>
                                <a:pt x="1021" y="2339"/>
                              </a:lnTo>
                              <a:lnTo>
                                <a:pt x="2909" y="2339"/>
                              </a:lnTo>
                              <a:close/>
                              <a:moveTo>
                                <a:pt x="2699" y="3437"/>
                              </a:moveTo>
                              <a:lnTo>
                                <a:pt x="2699" y="3437"/>
                              </a:lnTo>
                              <a:lnTo>
                                <a:pt x="2654" y="3460"/>
                              </a:lnTo>
                              <a:lnTo>
                                <a:pt x="2608" y="3482"/>
                              </a:lnTo>
                              <a:lnTo>
                                <a:pt x="2562" y="3503"/>
                              </a:lnTo>
                              <a:lnTo>
                                <a:pt x="2514" y="3522"/>
                              </a:lnTo>
                              <a:lnTo>
                                <a:pt x="2467" y="3540"/>
                              </a:lnTo>
                              <a:lnTo>
                                <a:pt x="2419" y="3556"/>
                              </a:lnTo>
                              <a:lnTo>
                                <a:pt x="2369" y="3572"/>
                              </a:lnTo>
                              <a:lnTo>
                                <a:pt x="2319" y="3585"/>
                              </a:lnTo>
                              <a:lnTo>
                                <a:pt x="2268" y="3596"/>
                              </a:lnTo>
                              <a:lnTo>
                                <a:pt x="2217" y="3607"/>
                              </a:lnTo>
                              <a:lnTo>
                                <a:pt x="2166" y="3617"/>
                              </a:lnTo>
                              <a:lnTo>
                                <a:pt x="2114" y="3624"/>
                              </a:lnTo>
                              <a:lnTo>
                                <a:pt x="2061" y="3630"/>
                              </a:lnTo>
                              <a:lnTo>
                                <a:pt x="2008" y="3634"/>
                              </a:lnTo>
                              <a:lnTo>
                                <a:pt x="1954" y="3637"/>
                              </a:lnTo>
                              <a:lnTo>
                                <a:pt x="1901" y="3637"/>
                              </a:lnTo>
                              <a:lnTo>
                                <a:pt x="1847" y="3637"/>
                              </a:lnTo>
                              <a:lnTo>
                                <a:pt x="1793" y="3634"/>
                              </a:lnTo>
                              <a:lnTo>
                                <a:pt x="1740" y="3630"/>
                              </a:lnTo>
                              <a:lnTo>
                                <a:pt x="1688" y="3624"/>
                              </a:lnTo>
                              <a:lnTo>
                                <a:pt x="1636" y="3617"/>
                              </a:lnTo>
                              <a:lnTo>
                                <a:pt x="1584" y="3607"/>
                              </a:lnTo>
                              <a:lnTo>
                                <a:pt x="1533" y="3596"/>
                              </a:lnTo>
                              <a:lnTo>
                                <a:pt x="1482" y="3585"/>
                              </a:lnTo>
                              <a:lnTo>
                                <a:pt x="1432" y="3572"/>
                              </a:lnTo>
                              <a:lnTo>
                                <a:pt x="1384" y="3556"/>
                              </a:lnTo>
                              <a:lnTo>
                                <a:pt x="1335" y="3540"/>
                              </a:lnTo>
                              <a:lnTo>
                                <a:pt x="1286" y="3522"/>
                              </a:lnTo>
                              <a:lnTo>
                                <a:pt x="1239" y="3503"/>
                              </a:lnTo>
                              <a:lnTo>
                                <a:pt x="1193" y="3482"/>
                              </a:lnTo>
                              <a:lnTo>
                                <a:pt x="1147" y="3460"/>
                              </a:lnTo>
                              <a:lnTo>
                                <a:pt x="1102" y="3437"/>
                              </a:lnTo>
                              <a:lnTo>
                                <a:pt x="1054" y="3450"/>
                              </a:lnTo>
                              <a:lnTo>
                                <a:pt x="1007" y="3465"/>
                              </a:lnTo>
                              <a:lnTo>
                                <a:pt x="961" y="3480"/>
                              </a:lnTo>
                              <a:lnTo>
                                <a:pt x="915" y="3497"/>
                              </a:lnTo>
                              <a:lnTo>
                                <a:pt x="870" y="3515"/>
                              </a:lnTo>
                              <a:lnTo>
                                <a:pt x="825" y="3534"/>
                              </a:lnTo>
                              <a:lnTo>
                                <a:pt x="782" y="3554"/>
                              </a:lnTo>
                              <a:lnTo>
                                <a:pt x="739" y="3576"/>
                              </a:lnTo>
                              <a:lnTo>
                                <a:pt x="697" y="3599"/>
                              </a:lnTo>
                              <a:lnTo>
                                <a:pt x="655" y="3624"/>
                              </a:lnTo>
                              <a:lnTo>
                                <a:pt x="615" y="3650"/>
                              </a:lnTo>
                              <a:lnTo>
                                <a:pt x="576" y="3677"/>
                              </a:lnTo>
                              <a:lnTo>
                                <a:pt x="537" y="3705"/>
                              </a:lnTo>
                              <a:lnTo>
                                <a:pt x="500" y="3736"/>
                              </a:lnTo>
                              <a:lnTo>
                                <a:pt x="463" y="3768"/>
                              </a:lnTo>
                              <a:lnTo>
                                <a:pt x="428" y="3801"/>
                              </a:lnTo>
                              <a:lnTo>
                                <a:pt x="392" y="3837"/>
                              </a:lnTo>
                              <a:lnTo>
                                <a:pt x="359" y="3873"/>
                              </a:lnTo>
                              <a:lnTo>
                                <a:pt x="326" y="3911"/>
                              </a:lnTo>
                              <a:lnTo>
                                <a:pt x="294" y="3952"/>
                              </a:lnTo>
                              <a:lnTo>
                                <a:pt x="263" y="3994"/>
                              </a:lnTo>
                              <a:lnTo>
                                <a:pt x="234" y="4037"/>
                              </a:lnTo>
                              <a:lnTo>
                                <a:pt x="205" y="4083"/>
                              </a:lnTo>
                              <a:lnTo>
                                <a:pt x="178" y="4130"/>
                              </a:lnTo>
                              <a:lnTo>
                                <a:pt x="151" y="4180"/>
                              </a:lnTo>
                              <a:lnTo>
                                <a:pt x="126" y="4231"/>
                              </a:lnTo>
                              <a:lnTo>
                                <a:pt x="102" y="4284"/>
                              </a:lnTo>
                              <a:lnTo>
                                <a:pt x="80" y="4339"/>
                              </a:lnTo>
                              <a:lnTo>
                                <a:pt x="57" y="4397"/>
                              </a:lnTo>
                              <a:lnTo>
                                <a:pt x="37" y="4456"/>
                              </a:lnTo>
                              <a:lnTo>
                                <a:pt x="18" y="4518"/>
                              </a:lnTo>
                              <a:lnTo>
                                <a:pt x="0" y="4580"/>
                              </a:lnTo>
                              <a:lnTo>
                                <a:pt x="3802" y="4580"/>
                              </a:lnTo>
                              <a:lnTo>
                                <a:pt x="3784" y="4518"/>
                              </a:lnTo>
                              <a:lnTo>
                                <a:pt x="3764" y="4456"/>
                              </a:lnTo>
                              <a:lnTo>
                                <a:pt x="3744" y="4397"/>
                              </a:lnTo>
                              <a:lnTo>
                                <a:pt x="3722" y="4339"/>
                              </a:lnTo>
                              <a:lnTo>
                                <a:pt x="3700" y="4284"/>
                              </a:lnTo>
                              <a:lnTo>
                                <a:pt x="3675" y="4231"/>
                              </a:lnTo>
                              <a:lnTo>
                                <a:pt x="3650" y="4180"/>
                              </a:lnTo>
                              <a:lnTo>
                                <a:pt x="3624" y="4130"/>
                              </a:lnTo>
                              <a:lnTo>
                                <a:pt x="3596" y="4083"/>
                              </a:lnTo>
                              <a:lnTo>
                                <a:pt x="3567" y="4037"/>
                              </a:lnTo>
                              <a:lnTo>
                                <a:pt x="3538" y="3994"/>
                              </a:lnTo>
                              <a:lnTo>
                                <a:pt x="3507" y="3952"/>
                              </a:lnTo>
                              <a:lnTo>
                                <a:pt x="3475" y="3911"/>
                              </a:lnTo>
                              <a:lnTo>
                                <a:pt x="3443" y="3873"/>
                              </a:lnTo>
                              <a:lnTo>
                                <a:pt x="3409" y="3837"/>
                              </a:lnTo>
                              <a:lnTo>
                                <a:pt x="3374" y="3801"/>
                              </a:lnTo>
                              <a:lnTo>
                                <a:pt x="3339" y="3768"/>
                              </a:lnTo>
                              <a:lnTo>
                                <a:pt x="3302" y="3736"/>
                              </a:lnTo>
                              <a:lnTo>
                                <a:pt x="3264" y="3705"/>
                              </a:lnTo>
                              <a:lnTo>
                                <a:pt x="3225" y="3677"/>
                              </a:lnTo>
                              <a:lnTo>
                                <a:pt x="3186" y="3650"/>
                              </a:lnTo>
                              <a:lnTo>
                                <a:pt x="3146" y="3624"/>
                              </a:lnTo>
                              <a:lnTo>
                                <a:pt x="3104" y="3599"/>
                              </a:lnTo>
                              <a:lnTo>
                                <a:pt x="3063" y="3575"/>
                              </a:lnTo>
                              <a:lnTo>
                                <a:pt x="3020" y="3554"/>
                              </a:lnTo>
                              <a:lnTo>
                                <a:pt x="2976" y="3534"/>
                              </a:lnTo>
                              <a:lnTo>
                                <a:pt x="2932" y="3515"/>
                              </a:lnTo>
                              <a:lnTo>
                                <a:pt x="2886" y="3497"/>
                              </a:lnTo>
                              <a:lnTo>
                                <a:pt x="2841" y="3480"/>
                              </a:lnTo>
                              <a:lnTo>
                                <a:pt x="2794" y="3464"/>
                              </a:lnTo>
                              <a:lnTo>
                                <a:pt x="2748" y="3450"/>
                              </a:lnTo>
                              <a:lnTo>
                                <a:pt x="2699" y="3437"/>
                              </a:lnTo>
                              <a:close/>
                              <a:moveTo>
                                <a:pt x="3482" y="1721"/>
                              </a:moveTo>
                              <a:lnTo>
                                <a:pt x="4830" y="1721"/>
                              </a:lnTo>
                              <a:lnTo>
                                <a:pt x="4811" y="1757"/>
                              </a:lnTo>
                              <a:lnTo>
                                <a:pt x="4791" y="1793"/>
                              </a:lnTo>
                              <a:lnTo>
                                <a:pt x="4769" y="1827"/>
                              </a:lnTo>
                              <a:lnTo>
                                <a:pt x="4748" y="1862"/>
                              </a:lnTo>
                              <a:lnTo>
                                <a:pt x="4724" y="1895"/>
                              </a:lnTo>
                              <a:lnTo>
                                <a:pt x="4702" y="1927"/>
                              </a:lnTo>
                              <a:lnTo>
                                <a:pt x="4677" y="1958"/>
                              </a:lnTo>
                              <a:lnTo>
                                <a:pt x="4652" y="1988"/>
                              </a:lnTo>
                              <a:lnTo>
                                <a:pt x="4627" y="2018"/>
                              </a:lnTo>
                              <a:lnTo>
                                <a:pt x="4601" y="2045"/>
                              </a:lnTo>
                              <a:lnTo>
                                <a:pt x="4574" y="2072"/>
                              </a:lnTo>
                              <a:lnTo>
                                <a:pt x="4547" y="2100"/>
                              </a:lnTo>
                              <a:lnTo>
                                <a:pt x="4518" y="2124"/>
                              </a:lnTo>
                              <a:lnTo>
                                <a:pt x="4490" y="2148"/>
                              </a:lnTo>
                              <a:lnTo>
                                <a:pt x="4460" y="2172"/>
                              </a:lnTo>
                              <a:lnTo>
                                <a:pt x="4431" y="2193"/>
                              </a:lnTo>
                              <a:lnTo>
                                <a:pt x="4400" y="2214"/>
                              </a:lnTo>
                              <a:lnTo>
                                <a:pt x="4369" y="2233"/>
                              </a:lnTo>
                              <a:lnTo>
                                <a:pt x="4337" y="2252"/>
                              </a:lnTo>
                              <a:lnTo>
                                <a:pt x="4305" y="2269"/>
                              </a:lnTo>
                              <a:lnTo>
                                <a:pt x="4272" y="2286"/>
                              </a:lnTo>
                              <a:lnTo>
                                <a:pt x="4239" y="2300"/>
                              </a:lnTo>
                              <a:lnTo>
                                <a:pt x="4206" y="2314"/>
                              </a:lnTo>
                              <a:lnTo>
                                <a:pt x="4171" y="2326"/>
                              </a:lnTo>
                              <a:lnTo>
                                <a:pt x="4137" y="2336"/>
                              </a:lnTo>
                              <a:lnTo>
                                <a:pt x="4102" y="2346"/>
                              </a:lnTo>
                              <a:lnTo>
                                <a:pt x="4067" y="2353"/>
                              </a:lnTo>
                              <a:lnTo>
                                <a:pt x="4031" y="2360"/>
                              </a:lnTo>
                              <a:lnTo>
                                <a:pt x="3996" y="2365"/>
                              </a:lnTo>
                              <a:lnTo>
                                <a:pt x="3959" y="2370"/>
                              </a:lnTo>
                              <a:lnTo>
                                <a:pt x="3922" y="2371"/>
                              </a:lnTo>
                              <a:lnTo>
                                <a:pt x="3886" y="2372"/>
                              </a:lnTo>
                              <a:lnTo>
                                <a:pt x="3859" y="2372"/>
                              </a:lnTo>
                              <a:lnTo>
                                <a:pt x="3830" y="2371"/>
                              </a:lnTo>
                              <a:lnTo>
                                <a:pt x="3803" y="2368"/>
                              </a:lnTo>
                              <a:lnTo>
                                <a:pt x="3776" y="2365"/>
                              </a:lnTo>
                              <a:lnTo>
                                <a:pt x="3748" y="2361"/>
                              </a:lnTo>
                              <a:lnTo>
                                <a:pt x="3721" y="2357"/>
                              </a:lnTo>
                              <a:lnTo>
                                <a:pt x="3695" y="2352"/>
                              </a:lnTo>
                              <a:lnTo>
                                <a:pt x="3668" y="2345"/>
                              </a:lnTo>
                              <a:lnTo>
                                <a:pt x="3642" y="2338"/>
                              </a:lnTo>
                              <a:lnTo>
                                <a:pt x="3616" y="2331"/>
                              </a:lnTo>
                              <a:lnTo>
                                <a:pt x="3590" y="2322"/>
                              </a:lnTo>
                              <a:lnTo>
                                <a:pt x="3564" y="2313"/>
                              </a:lnTo>
                              <a:lnTo>
                                <a:pt x="3539" y="2302"/>
                              </a:lnTo>
                              <a:lnTo>
                                <a:pt x="3514" y="2291"/>
                              </a:lnTo>
                              <a:lnTo>
                                <a:pt x="3489" y="2280"/>
                              </a:lnTo>
                              <a:lnTo>
                                <a:pt x="3464" y="2268"/>
                              </a:lnTo>
                              <a:lnTo>
                                <a:pt x="3456" y="2307"/>
                              </a:lnTo>
                              <a:lnTo>
                                <a:pt x="3446" y="2345"/>
                              </a:lnTo>
                              <a:lnTo>
                                <a:pt x="3436" y="2383"/>
                              </a:lnTo>
                              <a:lnTo>
                                <a:pt x="3425" y="2421"/>
                              </a:lnTo>
                              <a:lnTo>
                                <a:pt x="3412" y="2458"/>
                              </a:lnTo>
                              <a:lnTo>
                                <a:pt x="3399" y="2495"/>
                              </a:lnTo>
                              <a:lnTo>
                                <a:pt x="3385" y="2531"/>
                              </a:lnTo>
                              <a:lnTo>
                                <a:pt x="3371" y="2567"/>
                              </a:lnTo>
                              <a:lnTo>
                                <a:pt x="3424" y="2585"/>
                              </a:lnTo>
                              <a:lnTo>
                                <a:pt x="3478" y="2602"/>
                              </a:lnTo>
                              <a:lnTo>
                                <a:pt x="3533" y="2615"/>
                              </a:lnTo>
                              <a:lnTo>
                                <a:pt x="3590" y="2627"/>
                              </a:lnTo>
                              <a:lnTo>
                                <a:pt x="3647" y="2636"/>
                              </a:lnTo>
                              <a:lnTo>
                                <a:pt x="3703" y="2642"/>
                              </a:lnTo>
                              <a:lnTo>
                                <a:pt x="3763" y="2647"/>
                              </a:lnTo>
                              <a:lnTo>
                                <a:pt x="3822" y="2648"/>
                              </a:lnTo>
                              <a:lnTo>
                                <a:pt x="3856" y="2647"/>
                              </a:lnTo>
                              <a:lnTo>
                                <a:pt x="3889" y="2646"/>
                              </a:lnTo>
                              <a:lnTo>
                                <a:pt x="3924" y="2644"/>
                              </a:lnTo>
                              <a:lnTo>
                                <a:pt x="3957" y="2641"/>
                              </a:lnTo>
                              <a:lnTo>
                                <a:pt x="3990" y="2637"/>
                              </a:lnTo>
                              <a:lnTo>
                                <a:pt x="4023" y="2632"/>
                              </a:lnTo>
                              <a:lnTo>
                                <a:pt x="4056" y="2627"/>
                              </a:lnTo>
                              <a:lnTo>
                                <a:pt x="4088" y="2621"/>
                              </a:lnTo>
                              <a:lnTo>
                                <a:pt x="4120" y="2614"/>
                              </a:lnTo>
                              <a:lnTo>
                                <a:pt x="4152" y="2606"/>
                              </a:lnTo>
                              <a:lnTo>
                                <a:pt x="4184" y="2597"/>
                              </a:lnTo>
                              <a:lnTo>
                                <a:pt x="4215" y="2589"/>
                              </a:lnTo>
                              <a:lnTo>
                                <a:pt x="4246" y="2578"/>
                              </a:lnTo>
                              <a:lnTo>
                                <a:pt x="4277" y="2567"/>
                              </a:lnTo>
                              <a:lnTo>
                                <a:pt x="4307" y="2556"/>
                              </a:lnTo>
                              <a:lnTo>
                                <a:pt x="4337" y="2544"/>
                              </a:lnTo>
                              <a:lnTo>
                                <a:pt x="4367" y="2531"/>
                              </a:lnTo>
                              <a:lnTo>
                                <a:pt x="4395" y="2518"/>
                              </a:lnTo>
                              <a:lnTo>
                                <a:pt x="4425" y="2502"/>
                              </a:lnTo>
                              <a:lnTo>
                                <a:pt x="4453" y="2488"/>
                              </a:lnTo>
                              <a:lnTo>
                                <a:pt x="4480" y="2473"/>
                              </a:lnTo>
                              <a:lnTo>
                                <a:pt x="4508" y="2456"/>
                              </a:lnTo>
                              <a:lnTo>
                                <a:pt x="4535" y="2439"/>
                              </a:lnTo>
                              <a:lnTo>
                                <a:pt x="4562" y="2422"/>
                              </a:lnTo>
                              <a:lnTo>
                                <a:pt x="4588" y="2404"/>
                              </a:lnTo>
                              <a:lnTo>
                                <a:pt x="4614" y="2385"/>
                              </a:lnTo>
                              <a:lnTo>
                                <a:pt x="4639" y="2365"/>
                              </a:lnTo>
                              <a:lnTo>
                                <a:pt x="4664" y="2346"/>
                              </a:lnTo>
                              <a:lnTo>
                                <a:pt x="4688" y="2325"/>
                              </a:lnTo>
                              <a:lnTo>
                                <a:pt x="4711" y="2303"/>
                              </a:lnTo>
                              <a:lnTo>
                                <a:pt x="4735" y="2282"/>
                              </a:lnTo>
                              <a:lnTo>
                                <a:pt x="4757" y="2259"/>
                              </a:lnTo>
                              <a:lnTo>
                                <a:pt x="4780" y="2237"/>
                              </a:lnTo>
                              <a:lnTo>
                                <a:pt x="4801" y="2214"/>
                              </a:lnTo>
                              <a:lnTo>
                                <a:pt x="4823" y="2191"/>
                              </a:lnTo>
                              <a:lnTo>
                                <a:pt x="4843" y="2166"/>
                              </a:lnTo>
                              <a:lnTo>
                                <a:pt x="4863" y="2141"/>
                              </a:lnTo>
                              <a:lnTo>
                                <a:pt x="4883" y="2116"/>
                              </a:lnTo>
                              <a:lnTo>
                                <a:pt x="4901" y="2090"/>
                              </a:lnTo>
                              <a:lnTo>
                                <a:pt x="4920" y="2064"/>
                              </a:lnTo>
                              <a:lnTo>
                                <a:pt x="4936" y="2037"/>
                              </a:lnTo>
                              <a:lnTo>
                                <a:pt x="4954" y="2011"/>
                              </a:lnTo>
                              <a:lnTo>
                                <a:pt x="4969" y="1982"/>
                              </a:lnTo>
                              <a:lnTo>
                                <a:pt x="4986" y="1955"/>
                              </a:lnTo>
                              <a:lnTo>
                                <a:pt x="5000" y="1927"/>
                              </a:lnTo>
                              <a:lnTo>
                                <a:pt x="5014" y="1898"/>
                              </a:lnTo>
                              <a:lnTo>
                                <a:pt x="5029" y="1869"/>
                              </a:lnTo>
                              <a:lnTo>
                                <a:pt x="5042" y="1839"/>
                              </a:lnTo>
                              <a:lnTo>
                                <a:pt x="5053" y="1809"/>
                              </a:lnTo>
                              <a:lnTo>
                                <a:pt x="5065" y="1779"/>
                              </a:lnTo>
                              <a:lnTo>
                                <a:pt x="5076" y="1748"/>
                              </a:lnTo>
                              <a:lnTo>
                                <a:pt x="5085" y="1717"/>
                              </a:lnTo>
                              <a:lnTo>
                                <a:pt x="5095" y="1686"/>
                              </a:lnTo>
                              <a:lnTo>
                                <a:pt x="5103" y="1654"/>
                              </a:lnTo>
                              <a:lnTo>
                                <a:pt x="5111" y="1622"/>
                              </a:lnTo>
                              <a:lnTo>
                                <a:pt x="5119" y="1590"/>
                              </a:lnTo>
                              <a:lnTo>
                                <a:pt x="5124" y="1558"/>
                              </a:lnTo>
                              <a:lnTo>
                                <a:pt x="5130" y="1525"/>
                              </a:lnTo>
                              <a:lnTo>
                                <a:pt x="5135" y="1492"/>
                              </a:lnTo>
                              <a:lnTo>
                                <a:pt x="5139" y="1459"/>
                              </a:lnTo>
                              <a:lnTo>
                                <a:pt x="5141" y="1426"/>
                              </a:lnTo>
                              <a:lnTo>
                                <a:pt x="5143" y="1391"/>
                              </a:lnTo>
                              <a:lnTo>
                                <a:pt x="5145" y="1358"/>
                              </a:lnTo>
                              <a:lnTo>
                                <a:pt x="5146" y="1324"/>
                              </a:lnTo>
                              <a:lnTo>
                                <a:pt x="5145" y="1290"/>
                              </a:lnTo>
                              <a:lnTo>
                                <a:pt x="5143" y="1255"/>
                              </a:lnTo>
                              <a:lnTo>
                                <a:pt x="5141" y="1222"/>
                              </a:lnTo>
                              <a:lnTo>
                                <a:pt x="5139" y="1189"/>
                              </a:lnTo>
                              <a:lnTo>
                                <a:pt x="5135" y="1155"/>
                              </a:lnTo>
                              <a:lnTo>
                                <a:pt x="5130" y="1123"/>
                              </a:lnTo>
                              <a:lnTo>
                                <a:pt x="5124" y="1090"/>
                              </a:lnTo>
                              <a:lnTo>
                                <a:pt x="5119" y="1058"/>
                              </a:lnTo>
                              <a:lnTo>
                                <a:pt x="5111" y="1024"/>
                              </a:lnTo>
                              <a:lnTo>
                                <a:pt x="5103" y="994"/>
                              </a:lnTo>
                              <a:lnTo>
                                <a:pt x="5095" y="962"/>
                              </a:lnTo>
                              <a:lnTo>
                                <a:pt x="5085" y="930"/>
                              </a:lnTo>
                              <a:lnTo>
                                <a:pt x="5076" y="899"/>
                              </a:lnTo>
                              <a:lnTo>
                                <a:pt x="5065" y="869"/>
                              </a:lnTo>
                              <a:lnTo>
                                <a:pt x="5053" y="838"/>
                              </a:lnTo>
                              <a:lnTo>
                                <a:pt x="5042" y="809"/>
                              </a:lnTo>
                              <a:lnTo>
                                <a:pt x="5029" y="779"/>
                              </a:lnTo>
                              <a:lnTo>
                                <a:pt x="5014" y="750"/>
                              </a:lnTo>
                              <a:lnTo>
                                <a:pt x="5000" y="721"/>
                              </a:lnTo>
                              <a:lnTo>
                                <a:pt x="4986" y="693"/>
                              </a:lnTo>
                              <a:lnTo>
                                <a:pt x="4969" y="666"/>
                              </a:lnTo>
                              <a:lnTo>
                                <a:pt x="4954" y="637"/>
                              </a:lnTo>
                              <a:lnTo>
                                <a:pt x="4936" y="610"/>
                              </a:lnTo>
                              <a:lnTo>
                                <a:pt x="4920" y="584"/>
                              </a:lnTo>
                              <a:lnTo>
                                <a:pt x="4901" y="558"/>
                              </a:lnTo>
                              <a:lnTo>
                                <a:pt x="4883" y="532"/>
                              </a:lnTo>
                              <a:lnTo>
                                <a:pt x="4863" y="507"/>
                              </a:lnTo>
                              <a:lnTo>
                                <a:pt x="4843" y="482"/>
                              </a:lnTo>
                              <a:lnTo>
                                <a:pt x="4823" y="457"/>
                              </a:lnTo>
                              <a:lnTo>
                                <a:pt x="4801" y="434"/>
                              </a:lnTo>
                              <a:lnTo>
                                <a:pt x="4780" y="411"/>
                              </a:lnTo>
                              <a:lnTo>
                                <a:pt x="4757" y="389"/>
                              </a:lnTo>
                              <a:lnTo>
                                <a:pt x="4735" y="366"/>
                              </a:lnTo>
                              <a:lnTo>
                                <a:pt x="4711" y="345"/>
                              </a:lnTo>
                              <a:lnTo>
                                <a:pt x="4688" y="323"/>
                              </a:lnTo>
                              <a:lnTo>
                                <a:pt x="4664" y="302"/>
                              </a:lnTo>
                              <a:lnTo>
                                <a:pt x="4639" y="283"/>
                              </a:lnTo>
                              <a:lnTo>
                                <a:pt x="4614" y="263"/>
                              </a:lnTo>
                              <a:lnTo>
                                <a:pt x="4588" y="244"/>
                              </a:lnTo>
                              <a:lnTo>
                                <a:pt x="4562" y="226"/>
                              </a:lnTo>
                              <a:lnTo>
                                <a:pt x="4535" y="209"/>
                              </a:lnTo>
                              <a:lnTo>
                                <a:pt x="4508" y="192"/>
                              </a:lnTo>
                              <a:lnTo>
                                <a:pt x="4480" y="175"/>
                              </a:lnTo>
                              <a:lnTo>
                                <a:pt x="4453" y="160"/>
                              </a:lnTo>
                              <a:lnTo>
                                <a:pt x="4425" y="145"/>
                              </a:lnTo>
                              <a:lnTo>
                                <a:pt x="4395" y="130"/>
                              </a:lnTo>
                              <a:lnTo>
                                <a:pt x="4367" y="117"/>
                              </a:lnTo>
                              <a:lnTo>
                                <a:pt x="4337" y="104"/>
                              </a:lnTo>
                              <a:lnTo>
                                <a:pt x="4307" y="92"/>
                              </a:lnTo>
                              <a:lnTo>
                                <a:pt x="4277" y="81"/>
                              </a:lnTo>
                              <a:lnTo>
                                <a:pt x="4246" y="70"/>
                              </a:lnTo>
                              <a:lnTo>
                                <a:pt x="4215" y="59"/>
                              </a:lnTo>
                              <a:lnTo>
                                <a:pt x="4184" y="51"/>
                              </a:lnTo>
                              <a:lnTo>
                                <a:pt x="4152" y="42"/>
                              </a:lnTo>
                              <a:lnTo>
                                <a:pt x="4120" y="34"/>
                              </a:lnTo>
                              <a:lnTo>
                                <a:pt x="4088" y="27"/>
                              </a:lnTo>
                              <a:lnTo>
                                <a:pt x="4056" y="21"/>
                              </a:lnTo>
                              <a:lnTo>
                                <a:pt x="4023" y="16"/>
                              </a:lnTo>
                              <a:lnTo>
                                <a:pt x="3990" y="11"/>
                              </a:lnTo>
                              <a:lnTo>
                                <a:pt x="3957" y="7"/>
                              </a:lnTo>
                              <a:lnTo>
                                <a:pt x="3924" y="4"/>
                              </a:lnTo>
                              <a:lnTo>
                                <a:pt x="3889" y="2"/>
                              </a:lnTo>
                              <a:lnTo>
                                <a:pt x="3856" y="1"/>
                              </a:lnTo>
                              <a:lnTo>
                                <a:pt x="3822" y="0"/>
                              </a:lnTo>
                              <a:lnTo>
                                <a:pt x="3779" y="1"/>
                              </a:lnTo>
                              <a:lnTo>
                                <a:pt x="3737" y="2"/>
                              </a:lnTo>
                              <a:lnTo>
                                <a:pt x="3695" y="6"/>
                              </a:lnTo>
                              <a:lnTo>
                                <a:pt x="3654" y="11"/>
                              </a:lnTo>
                              <a:lnTo>
                                <a:pt x="3613" y="17"/>
                              </a:lnTo>
                              <a:lnTo>
                                <a:pt x="3572" y="24"/>
                              </a:lnTo>
                              <a:lnTo>
                                <a:pt x="3533" y="32"/>
                              </a:lnTo>
                              <a:lnTo>
                                <a:pt x="3493" y="42"/>
                              </a:lnTo>
                              <a:lnTo>
                                <a:pt x="3454" y="52"/>
                              </a:lnTo>
                              <a:lnTo>
                                <a:pt x="3414" y="64"/>
                              </a:lnTo>
                              <a:lnTo>
                                <a:pt x="3377" y="77"/>
                              </a:lnTo>
                              <a:lnTo>
                                <a:pt x="3339" y="91"/>
                              </a:lnTo>
                              <a:lnTo>
                                <a:pt x="3302" y="107"/>
                              </a:lnTo>
                              <a:lnTo>
                                <a:pt x="3265" y="122"/>
                              </a:lnTo>
                              <a:lnTo>
                                <a:pt x="3230" y="140"/>
                              </a:lnTo>
                              <a:lnTo>
                                <a:pt x="3194" y="159"/>
                              </a:lnTo>
                              <a:lnTo>
                                <a:pt x="3160" y="178"/>
                              </a:lnTo>
                              <a:lnTo>
                                <a:pt x="3126" y="198"/>
                              </a:lnTo>
                              <a:lnTo>
                                <a:pt x="3092" y="219"/>
                              </a:lnTo>
                              <a:lnTo>
                                <a:pt x="3059" y="242"/>
                              </a:lnTo>
                              <a:lnTo>
                                <a:pt x="3027" y="265"/>
                              </a:lnTo>
                              <a:lnTo>
                                <a:pt x="2996" y="289"/>
                              </a:lnTo>
                              <a:lnTo>
                                <a:pt x="2966" y="314"/>
                              </a:lnTo>
                              <a:lnTo>
                                <a:pt x="2936" y="340"/>
                              </a:lnTo>
                              <a:lnTo>
                                <a:pt x="2908" y="367"/>
                              </a:lnTo>
                              <a:lnTo>
                                <a:pt x="2879" y="394"/>
                              </a:lnTo>
                              <a:lnTo>
                                <a:pt x="2852" y="423"/>
                              </a:lnTo>
                              <a:lnTo>
                                <a:pt x="2826" y="452"/>
                              </a:lnTo>
                              <a:lnTo>
                                <a:pt x="2800" y="482"/>
                              </a:lnTo>
                              <a:lnTo>
                                <a:pt x="2775" y="514"/>
                              </a:lnTo>
                              <a:lnTo>
                                <a:pt x="2751" y="545"/>
                              </a:lnTo>
                              <a:lnTo>
                                <a:pt x="2729" y="577"/>
                              </a:lnTo>
                              <a:lnTo>
                                <a:pt x="2766" y="600"/>
                              </a:lnTo>
                              <a:lnTo>
                                <a:pt x="2802" y="625"/>
                              </a:lnTo>
                              <a:lnTo>
                                <a:pt x="2839" y="650"/>
                              </a:lnTo>
                              <a:lnTo>
                                <a:pt x="2873" y="676"/>
                              </a:lnTo>
                              <a:lnTo>
                                <a:pt x="2908" y="704"/>
                              </a:lnTo>
                              <a:lnTo>
                                <a:pt x="2942" y="732"/>
                              </a:lnTo>
                              <a:lnTo>
                                <a:pt x="2974" y="762"/>
                              </a:lnTo>
                              <a:lnTo>
                                <a:pt x="3006" y="791"/>
                              </a:lnTo>
                              <a:lnTo>
                                <a:pt x="3037" y="822"/>
                              </a:lnTo>
                              <a:lnTo>
                                <a:pt x="3067" y="853"/>
                              </a:lnTo>
                              <a:lnTo>
                                <a:pt x="3097" y="886"/>
                              </a:lnTo>
                              <a:lnTo>
                                <a:pt x="3126" y="919"/>
                              </a:lnTo>
                              <a:lnTo>
                                <a:pt x="3153" y="952"/>
                              </a:lnTo>
                              <a:lnTo>
                                <a:pt x="3180" y="988"/>
                              </a:lnTo>
                              <a:lnTo>
                                <a:pt x="3206" y="1023"/>
                              </a:lnTo>
                              <a:lnTo>
                                <a:pt x="3231" y="1059"/>
                              </a:lnTo>
                              <a:lnTo>
                                <a:pt x="3255" y="1095"/>
                              </a:lnTo>
                              <a:lnTo>
                                <a:pt x="3277" y="1133"/>
                              </a:lnTo>
                              <a:lnTo>
                                <a:pt x="3298" y="1171"/>
                              </a:lnTo>
                              <a:lnTo>
                                <a:pt x="3320" y="1210"/>
                              </a:lnTo>
                              <a:lnTo>
                                <a:pt x="3340" y="1251"/>
                              </a:lnTo>
                              <a:lnTo>
                                <a:pt x="3358" y="1290"/>
                              </a:lnTo>
                              <a:lnTo>
                                <a:pt x="3375" y="1331"/>
                              </a:lnTo>
                              <a:lnTo>
                                <a:pt x="3392" y="1373"/>
                              </a:lnTo>
                              <a:lnTo>
                                <a:pt x="3407" y="1414"/>
                              </a:lnTo>
                              <a:lnTo>
                                <a:pt x="3422" y="1457"/>
                              </a:lnTo>
                              <a:lnTo>
                                <a:pt x="3435" y="1499"/>
                              </a:lnTo>
                              <a:lnTo>
                                <a:pt x="3446" y="1543"/>
                              </a:lnTo>
                              <a:lnTo>
                                <a:pt x="3457" y="1587"/>
                              </a:lnTo>
                              <a:lnTo>
                                <a:pt x="3467" y="1631"/>
                              </a:lnTo>
                              <a:lnTo>
                                <a:pt x="3475" y="1676"/>
                              </a:lnTo>
                              <a:lnTo>
                                <a:pt x="3482" y="1721"/>
                              </a:lnTo>
                              <a:close/>
                              <a:moveTo>
                                <a:pt x="4620" y="2820"/>
                              </a:moveTo>
                              <a:lnTo>
                                <a:pt x="4620" y="2820"/>
                              </a:lnTo>
                              <a:lnTo>
                                <a:pt x="4575" y="2842"/>
                              </a:lnTo>
                              <a:lnTo>
                                <a:pt x="4530" y="2865"/>
                              </a:lnTo>
                              <a:lnTo>
                                <a:pt x="4483" y="2885"/>
                              </a:lnTo>
                              <a:lnTo>
                                <a:pt x="4435" y="2905"/>
                              </a:lnTo>
                              <a:lnTo>
                                <a:pt x="4388" y="2923"/>
                              </a:lnTo>
                              <a:lnTo>
                                <a:pt x="4339" y="2939"/>
                              </a:lnTo>
                              <a:lnTo>
                                <a:pt x="4290" y="2953"/>
                              </a:lnTo>
                              <a:lnTo>
                                <a:pt x="4240" y="2968"/>
                              </a:lnTo>
                              <a:lnTo>
                                <a:pt x="4189" y="2979"/>
                              </a:lnTo>
                              <a:lnTo>
                                <a:pt x="4138" y="2990"/>
                              </a:lnTo>
                              <a:lnTo>
                                <a:pt x="4087" y="2998"/>
                              </a:lnTo>
                              <a:lnTo>
                                <a:pt x="4035" y="3007"/>
                              </a:lnTo>
                              <a:lnTo>
                                <a:pt x="3982" y="3013"/>
                              </a:lnTo>
                              <a:lnTo>
                                <a:pt x="3928" y="3016"/>
                              </a:lnTo>
                              <a:lnTo>
                                <a:pt x="3875" y="3019"/>
                              </a:lnTo>
                              <a:lnTo>
                                <a:pt x="3822" y="3020"/>
                              </a:lnTo>
                              <a:lnTo>
                                <a:pt x="3779" y="3019"/>
                              </a:lnTo>
                              <a:lnTo>
                                <a:pt x="3737" y="3017"/>
                              </a:lnTo>
                              <a:lnTo>
                                <a:pt x="3695" y="3015"/>
                              </a:lnTo>
                              <a:lnTo>
                                <a:pt x="3654" y="3011"/>
                              </a:lnTo>
                              <a:lnTo>
                                <a:pt x="3612" y="3007"/>
                              </a:lnTo>
                              <a:lnTo>
                                <a:pt x="3572" y="3001"/>
                              </a:lnTo>
                              <a:lnTo>
                                <a:pt x="3531" y="2995"/>
                              </a:lnTo>
                              <a:lnTo>
                                <a:pt x="3490" y="2987"/>
                              </a:lnTo>
                              <a:lnTo>
                                <a:pt x="3451" y="2978"/>
                              </a:lnTo>
                              <a:lnTo>
                                <a:pt x="3411" y="2969"/>
                              </a:lnTo>
                              <a:lnTo>
                                <a:pt x="3372" y="2958"/>
                              </a:lnTo>
                              <a:lnTo>
                                <a:pt x="3333" y="2947"/>
                              </a:lnTo>
                              <a:lnTo>
                                <a:pt x="3295" y="2936"/>
                              </a:lnTo>
                              <a:lnTo>
                                <a:pt x="3257" y="2923"/>
                              </a:lnTo>
                              <a:lnTo>
                                <a:pt x="3219" y="2908"/>
                              </a:lnTo>
                              <a:lnTo>
                                <a:pt x="3181" y="2893"/>
                              </a:lnTo>
                              <a:lnTo>
                                <a:pt x="3148" y="2937"/>
                              </a:lnTo>
                              <a:lnTo>
                                <a:pt x="3114" y="2978"/>
                              </a:lnTo>
                              <a:lnTo>
                                <a:pt x="3078" y="3019"/>
                              </a:lnTo>
                              <a:lnTo>
                                <a:pt x="3040" y="3059"/>
                              </a:lnTo>
                              <a:lnTo>
                                <a:pt x="3001" y="3097"/>
                              </a:lnTo>
                              <a:lnTo>
                                <a:pt x="2962" y="3133"/>
                              </a:lnTo>
                              <a:lnTo>
                                <a:pt x="2921" y="3169"/>
                              </a:lnTo>
                              <a:lnTo>
                                <a:pt x="2878" y="3203"/>
                              </a:lnTo>
                              <a:lnTo>
                                <a:pt x="2918" y="3216"/>
                              </a:lnTo>
                              <a:lnTo>
                                <a:pt x="2957" y="3230"/>
                              </a:lnTo>
                              <a:lnTo>
                                <a:pt x="2996" y="3245"/>
                              </a:lnTo>
                              <a:lnTo>
                                <a:pt x="3034" y="3260"/>
                              </a:lnTo>
                              <a:lnTo>
                                <a:pt x="3072" y="3275"/>
                              </a:lnTo>
                              <a:lnTo>
                                <a:pt x="3109" y="3292"/>
                              </a:lnTo>
                              <a:lnTo>
                                <a:pt x="3144" y="3310"/>
                              </a:lnTo>
                              <a:lnTo>
                                <a:pt x="3180" y="3328"/>
                              </a:lnTo>
                              <a:lnTo>
                                <a:pt x="3216" y="3345"/>
                              </a:lnTo>
                              <a:lnTo>
                                <a:pt x="3250" y="3365"/>
                              </a:lnTo>
                              <a:lnTo>
                                <a:pt x="3283" y="3384"/>
                              </a:lnTo>
                              <a:lnTo>
                                <a:pt x="3316" y="3406"/>
                              </a:lnTo>
                              <a:lnTo>
                                <a:pt x="3348" y="3427"/>
                              </a:lnTo>
                              <a:lnTo>
                                <a:pt x="3380" y="3448"/>
                              </a:lnTo>
                              <a:lnTo>
                                <a:pt x="3411" y="3472"/>
                              </a:lnTo>
                              <a:lnTo>
                                <a:pt x="3442" y="3495"/>
                              </a:lnTo>
                              <a:lnTo>
                                <a:pt x="3471" y="3519"/>
                              </a:lnTo>
                              <a:lnTo>
                                <a:pt x="3501" y="3543"/>
                              </a:lnTo>
                              <a:lnTo>
                                <a:pt x="3529" y="3569"/>
                              </a:lnTo>
                              <a:lnTo>
                                <a:pt x="3558" y="3595"/>
                              </a:lnTo>
                              <a:lnTo>
                                <a:pt x="3585" y="3622"/>
                              </a:lnTo>
                              <a:lnTo>
                                <a:pt x="3611" y="3650"/>
                              </a:lnTo>
                              <a:lnTo>
                                <a:pt x="3637" y="3678"/>
                              </a:lnTo>
                              <a:lnTo>
                                <a:pt x="3663" y="3706"/>
                              </a:lnTo>
                              <a:lnTo>
                                <a:pt x="3688" y="3736"/>
                              </a:lnTo>
                              <a:lnTo>
                                <a:pt x="3712" y="3767"/>
                              </a:lnTo>
                              <a:lnTo>
                                <a:pt x="3735" y="3798"/>
                              </a:lnTo>
                              <a:lnTo>
                                <a:pt x="3759" y="3830"/>
                              </a:lnTo>
                              <a:lnTo>
                                <a:pt x="3782" y="3862"/>
                              </a:lnTo>
                              <a:lnTo>
                                <a:pt x="3803" y="3895"/>
                              </a:lnTo>
                              <a:lnTo>
                                <a:pt x="3824" y="3928"/>
                              </a:lnTo>
                              <a:lnTo>
                                <a:pt x="3844" y="3963"/>
                              </a:lnTo>
                              <a:lnTo>
                                <a:pt x="5723" y="3963"/>
                              </a:lnTo>
                              <a:lnTo>
                                <a:pt x="5705" y="3900"/>
                              </a:lnTo>
                              <a:lnTo>
                                <a:pt x="5686" y="3838"/>
                              </a:lnTo>
                              <a:lnTo>
                                <a:pt x="5664" y="3779"/>
                              </a:lnTo>
                              <a:lnTo>
                                <a:pt x="5643" y="3722"/>
                              </a:lnTo>
                              <a:lnTo>
                                <a:pt x="5621" y="3666"/>
                              </a:lnTo>
                              <a:lnTo>
                                <a:pt x="5596" y="3613"/>
                              </a:lnTo>
                              <a:lnTo>
                                <a:pt x="5571" y="3562"/>
                              </a:lnTo>
                              <a:lnTo>
                                <a:pt x="5545" y="3512"/>
                              </a:lnTo>
                              <a:lnTo>
                                <a:pt x="5518" y="3465"/>
                              </a:lnTo>
                              <a:lnTo>
                                <a:pt x="5489" y="3420"/>
                              </a:lnTo>
                              <a:lnTo>
                                <a:pt x="5458" y="3376"/>
                              </a:lnTo>
                              <a:lnTo>
                                <a:pt x="5429" y="3335"/>
                              </a:lnTo>
                              <a:lnTo>
                                <a:pt x="5397" y="3294"/>
                              </a:lnTo>
                              <a:lnTo>
                                <a:pt x="5364" y="3255"/>
                              </a:lnTo>
                              <a:lnTo>
                                <a:pt x="5329" y="3219"/>
                              </a:lnTo>
                              <a:lnTo>
                                <a:pt x="5295" y="3183"/>
                              </a:lnTo>
                              <a:lnTo>
                                <a:pt x="5259" y="3150"/>
                              </a:lnTo>
                              <a:lnTo>
                                <a:pt x="5223" y="3118"/>
                              </a:lnTo>
                              <a:lnTo>
                                <a:pt x="5185" y="3088"/>
                              </a:lnTo>
                              <a:lnTo>
                                <a:pt x="5147" y="3059"/>
                              </a:lnTo>
                              <a:lnTo>
                                <a:pt x="5107" y="3032"/>
                              </a:lnTo>
                              <a:lnTo>
                                <a:pt x="5066" y="3005"/>
                              </a:lnTo>
                              <a:lnTo>
                                <a:pt x="5026" y="2982"/>
                              </a:lnTo>
                              <a:lnTo>
                                <a:pt x="4984" y="2958"/>
                              </a:lnTo>
                              <a:lnTo>
                                <a:pt x="4941" y="2937"/>
                              </a:lnTo>
                              <a:lnTo>
                                <a:pt x="4897" y="2915"/>
                              </a:lnTo>
                              <a:lnTo>
                                <a:pt x="4853" y="2897"/>
                              </a:lnTo>
                              <a:lnTo>
                                <a:pt x="4808" y="2879"/>
                              </a:lnTo>
                              <a:lnTo>
                                <a:pt x="4762" y="2862"/>
                              </a:lnTo>
                              <a:lnTo>
                                <a:pt x="4716" y="2847"/>
                              </a:lnTo>
                              <a:lnTo>
                                <a:pt x="4669" y="2833"/>
                              </a:lnTo>
                              <a:lnTo>
                                <a:pt x="4620" y="28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21.55pt;margin-top:713.05pt;height:19.85pt;width:19.85pt;z-index:251661312;v-text-anchor:middle;mso-width-relative:page;mso-height-relative:page;" fillcolor="#FFFFFF [3212]" filled="t" stroked="f" coordsize="5723,4580" o:gfxdata="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" path="m1901,3265l1901,3265,1934,3265,1969,3264,2003,3261,2036,3258,2069,3254,2102,3249,2134,3245,2167,3239,2199,3232,2231,3223,2263,3215,2294,3206,2325,3195,2356,3184,2385,3174,2416,3161,2446,3148,2474,3135,2503,3120,2531,3105,2559,3090,2587,3073,2614,3056,2641,3039,2667,3021,2692,3002,2718,2983,2743,2963,2767,2943,2790,2921,2814,2900,2837,2878,2859,2855,2880,2831,2902,2808,2922,2783,2942,2759,2961,2733,2980,2708,2998,2681,3015,2655,3033,2628,3049,2601,3064,2572,3079,2544,3094,2515,3108,2486,3120,2457,3133,2426,3144,2397,3155,2366,3165,2335,3174,2303,3182,2272,3191,2241,3198,2209,3204,2175,3208,2143,3213,2110,3218,2077,3220,2043,3223,2010,3224,1975,3224,1941,3224,1907,3223,1873,3220,1839,3218,1806,3213,1773,3208,1740,3204,1706,3198,1675,3191,1643,3182,1611,3174,1579,3165,1548,3155,1517,3144,1486,3133,1455,3120,1426,3108,1396,3094,1368,3079,1338,3064,1311,3049,1283,3033,1255,3015,1228,2998,1201,2980,1175,2961,1150,2942,1124,2922,1099,2902,1075,2880,1052,2859,1028,2837,1005,2814,983,2790,962,2767,940,2743,920,2718,900,2692,881,2667,862,2641,844,2614,827,2587,809,2559,793,2531,778,2503,763,2474,749,2446,734,2416,721,2385,709,2356,698,2325,687,2294,677,2263,668,2231,660,2199,651,2167,644,2134,638,2102,634,2069,629,2036,624,2003,622,1969,619,1934,618,1901,618,1867,618,1832,619,1799,622,1765,624,1732,629,1699,634,1667,638,1633,644,1601,651,1569,660,1539,668,1507,677,1476,687,1445,698,1415,709,1385,721,1356,734,1327,749,1298,763,1270,778,1241,793,1214,809,1187,827,1161,844,1134,862,1109,881,1083,900,1059,920,1034,940,1010,962,987,983,964,1005,942,1028,920,1052,899,1075,879,1099,859,1124,840,1150,821,1175,803,1201,785,1228,769,1255,752,1283,737,1311,722,1338,707,1368,694,1396,681,1426,668,1455,658,1486,647,1517,636,1548,627,1579,618,1611,610,1643,604,1675,597,1706,592,1740,588,1773,584,1806,581,1839,578,1873,577,1907,577,1941,577,1975,578,2010,581,2043,584,2077,588,2110,592,2143,597,2175,604,2209,610,2241,618,2272,627,2303,636,2335,647,2366,658,2397,668,2426,681,2457,694,2486,707,2515,722,2544,737,2572,752,2601,769,2628,785,2655,803,2681,821,2708,840,2733,859,2759,879,2783,899,2808,920,2831,942,2855,964,2878,987,2900,1010,2921,1034,2943,1059,2963,1083,2983,1109,3002,1134,3021,1161,3039,1187,3056,1214,3073,1241,3090,1270,3105,1298,3120,1327,3135,1356,3148,1385,3161,1415,3174,1445,3184,1476,3195,1507,3206,1539,3215,1569,3223,1601,3232,1633,3239,1667,3245,1699,3249,1732,3254,1765,3258,1799,3261,1832,3264,1867,3265,1901,3265xm2909,2339l2909,2339,2890,2374,2870,2410,2848,2445,2826,2479,2803,2512,2781,2544,2756,2576,2731,2605,2706,2635,2680,2663,2653,2691,2626,2717,2597,2743,2569,2766,2539,2789,2510,2811,2479,2831,2447,2852,2416,2869,2384,2887,2351,2902,2318,2918,2285,2931,2250,2943,2216,2953,2182,2963,2146,2971,2111,2978,2075,2983,2038,2987,2002,2989,1965,2990,1928,2989,1892,2987,1855,2983,1819,2978,1784,2971,1748,2963,1714,2953,1680,2943,1645,2931,1612,2918,1579,2902,1546,2887,1514,2869,1483,2852,1451,2831,1421,2811,1391,2789,1361,2766,1333,2743,1304,2717,1277,2691,1250,2663,1224,2635,1199,2605,1174,2576,1149,2544,1127,2512,1104,2479,1082,2445,1060,2410,1040,2374,1021,2339,2909,2339xm2699,3437l2699,3437,2654,3460,2608,3482,2562,3503,2514,3522,2467,3540,2419,3556,2369,3572,2319,3585,2268,3596,2217,3607,2166,3617,2114,3624,2061,3630,2008,3634,1954,3637,1901,3637,1847,3637,1793,3634,1740,3630,1688,3624,1636,3617,1584,3607,1533,3596,1482,3585,1432,3572,1384,3556,1335,3540,1286,3522,1239,3503,1193,3482,1147,3460,1102,3437,1054,3450,1007,3465,961,3480,915,3497,870,3515,825,3534,782,3554,739,3576,697,3599,655,3624,615,3650,576,3677,537,3705,500,3736,463,3768,428,3801,392,3837,359,3873,326,3911,294,3952,263,3994,234,4037,205,4083,178,4130,151,4180,126,4231,102,4284,80,4339,57,4397,37,4456,18,4518,0,4580,3802,4580,3784,4518,3764,4456,3744,4397,3722,4339,3700,4284,3675,4231,3650,4180,3624,4130,3596,4083,3567,4037,3538,3994,3507,3952,3475,3911,3443,3873,3409,3837,3374,3801,3339,3768,3302,3736,3264,3705,3225,3677,3186,3650,3146,3624,3104,3599,3063,3575,3020,3554,2976,3534,2932,3515,2886,3497,2841,3480,2794,3464,2748,3450,2699,3437xm3482,1721l4830,1721,4811,1757,4791,1793,4769,1827,4748,1862,4724,1895,4702,1927,4677,1958,4652,1988,4627,2018,4601,2045,4574,2072,4547,2100,4518,2124,4490,2148,4460,2172,4431,2193,4400,2214,4369,2233,4337,2252,4305,2269,4272,2286,4239,2300,4206,2314,4171,2326,4137,2336,4102,2346,4067,2353,4031,2360,3996,2365,3959,2370,3922,2371,3886,2372,3859,2372,3830,2371,3803,2368,3776,2365,3748,2361,3721,2357,3695,2352,3668,2345,3642,2338,3616,2331,3590,2322,3564,2313,3539,2302,3514,2291,3489,2280,3464,2268,3456,2307,3446,2345,3436,2383,3425,2421,3412,2458,3399,2495,3385,2531,3371,2567,3424,2585,3478,2602,3533,2615,3590,2627,3647,2636,3703,2642,3763,2647,3822,2648,3856,2647,3889,2646,3924,2644,3957,2641,3990,2637,4023,2632,4056,2627,4088,2621,4120,2614,4152,2606,4184,2597,4215,2589,4246,2578,4277,2567,4307,2556,4337,2544,4367,2531,4395,2518,4425,2502,4453,2488,4480,2473,4508,2456,4535,2439,4562,2422,4588,2404,4614,2385,4639,2365,4664,2346,4688,2325,4711,2303,4735,2282,4757,2259,4780,2237,4801,2214,4823,2191,4843,2166,4863,2141,4883,2116,4901,2090,4920,2064,4936,2037,4954,2011,4969,1982,4986,1955,5000,1927,5014,1898,5029,1869,5042,1839,5053,1809,5065,1779,5076,1748,5085,1717,5095,1686,5103,1654,5111,1622,5119,1590,5124,1558,5130,1525,5135,1492,5139,1459,5141,1426,5143,1391,5145,1358,5146,1324,5145,1290,5143,1255,5141,1222,5139,1189,5135,1155,5130,1123,5124,1090,5119,1058,5111,1024,5103,994,5095,962,5085,930,5076,899,5065,869,5053,838,5042,809,5029,779,5014,750,5000,721,4986,693,4969,666,4954,637,4936,610,4920,584,4901,558,4883,532,4863,507,4843,482,4823,457,4801,434,4780,411,4757,389,4735,366,4711,345,4688,323,4664,302,4639,283,4614,263,4588,244,4562,226,4535,209,4508,192,4480,175,4453,160,4425,145,4395,130,4367,117,4337,104,4307,92,4277,81,4246,70,4215,59,4184,51,4152,42,4120,34,4088,27,4056,21,4023,16,3990,11,3957,7,3924,4,3889,2,3856,1,3822,0,3779,1,3737,2,3695,6,3654,11,3613,17,3572,24,3533,32,3493,42,3454,52,3414,64,3377,77,3339,91,3302,107,3265,122,3230,140,3194,159,3160,178,3126,198,3092,219,3059,242,3027,265,2996,289,2966,314,2936,340,2908,367,2879,394,2852,423,2826,452,2800,482,2775,514,2751,545,2729,577,2766,600,2802,625,2839,650,2873,676,2908,704,2942,732,2974,762,3006,791,3037,822,3067,853,3097,886,3126,919,3153,952,3180,988,3206,1023,3231,1059,3255,1095,3277,1133,3298,1171,3320,1210,3340,1251,3358,1290,3375,1331,3392,1373,3407,1414,3422,1457,3435,1499,3446,1543,3457,1587,3467,1631,3475,1676,3482,1721xm4620,2820l4620,2820,4575,2842,4530,2865,4483,2885,4435,2905,4388,2923,4339,2939,4290,2953,4240,2968,4189,2979,4138,2990,4087,2998,4035,3007,3982,3013,3928,3016,3875,3019,3822,3020,3779,3019,3737,3017,3695,3015,3654,3011,3612,3007,3572,3001,3531,2995,3490,2987,3451,2978,3411,2969,3372,2958,3333,2947,3295,2936,3257,2923,3219,2908,3181,2893,3148,2937,3114,2978,3078,3019,3040,3059,3001,3097,2962,3133,2921,3169,2878,3203,2918,3216,2957,3230,2996,3245,3034,3260,3072,3275,3109,3292,3144,3310,3180,3328,3216,3345,3250,3365,3283,3384,3316,3406,3348,3427,3380,3448,3411,3472,3442,3495,3471,3519,3501,3543,3529,3569,3558,3595,3585,3622,3611,3650,3637,3678,3663,3706,3688,3736,3712,3767,3735,3798,3759,3830,3782,3862,3803,3895,3824,3928,3844,3963,5723,3963,5705,3900,5686,3838,5664,3779,5643,3722,5621,3666,5596,3613,5571,3562,5545,3512,5518,3465,5489,3420,5458,3376,5429,3335,5397,3294,5364,3255,5329,3219,5295,3183,5259,3150,5223,3118,5185,3088,5147,3059,5107,3032,5066,3005,5026,2982,4984,2958,4941,2937,4897,2915,4853,2897,4808,2879,4762,2862,4716,2847,4669,2833,4620,2820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3966210</wp:posOffset>
                </wp:positionV>
                <wp:extent cx="251460" cy="262890"/>
                <wp:effectExtent l="0" t="0" r="15240" b="381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1460" cy="26289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2.1pt;margin-top:312.3pt;height:20.7pt;width:19.8pt;z-index:251651072;v-text-anchor:middle;mso-width-relative:page;mso-height-relative:page;" fillcolor="#FFFFFF [3212]" filled="t" stroked="f" coordsize="3261356,2766950" o:gfxdata="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251460,131664;251460,250278;251330,251715;251071,252992;250811,254109;250163,255227;249645,256344;248997,257462;248089,258420;246923,259377;244849,260974;242257,262091;239405,262730;236424,262890;15165,262890;12184,262730;9332,262091;6740,260974;4407,259377;3629,258420;2721,257462;1944,256344;1296,255227;648,254109;388,252992;129,251715;0,250278;0,131984;15165,136933;31367,142041;50940,147788;61309,150981;71938,153854;82307,156409;92547,158803;102269,160879;111212,162315;119119,163433;122489,163752;125730,163912;128970,163752;132599,163433;140376,162315;149190,160879;158912,158803;169152,156409;179651,153535;190150,150662;200649,147629;220092,141881;236424,136613;116317,114628;109272,123309;109272,124883;116317,133565;135142,133565;142187,124883;142187,123309;135142,114628;125730,16560;85940,44563;85679,46805;165780,46805;165519,44563;125730,16560;125730,0;175022,46413;175041,46805;236424,46805;239405,46965;242257,47603;244849,48721;246923,50317;248090,51275;248997,52233;249645,53350;250163,54468;250811,55585;251071,56703;251330,57980;251460,59417;251460,126067;251459,126067;251459,126067;236424,131016;220092,136284;200649,142031;190150,145064;179651,147938;169152,150811;158912,153206;149191,155281;140377,156718;132600,157836;128970,158155;125730,158315;122489,158155;119119,157836;111212,156718;102269,155281;92547,153206;82307,150811;71938,148257;61309,145384;50940,142191;31368,136444;15165,131335;0,126386;0,126585;0,126584;0,92303;0,59417;129,57980;389,56703;648,55585;1296,54468;1944,53350;2721,52233;3629,51275;4407,50317;6740,48721;9332,47603;12184,46965;15165,46805;76417,46805;76436,46413;1257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2202815</wp:posOffset>
                </wp:positionV>
                <wp:extent cx="252095" cy="252095"/>
                <wp:effectExtent l="0" t="0" r="14605" b="14605"/>
                <wp:wrapNone/>
                <wp:docPr id="25" name="微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软" o:spid="_x0000_s1026" o:spt="100" style="position:absolute;left:0pt;margin-left:21.45pt;margin-top:173.45pt;height:19.85pt;width:19.85pt;z-index:251662336;v-text-anchor:middle;mso-width-relative:page;mso-height-relative:page;" fillcolor="#FFFFFF [3212]" filled="t" stroked="f" coordsize="1879600,1901723" o:gfxdata="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AAAAAGRycy9QSwECFAAUAAAA&#10;CACHTuJA/FyTwdoAAAAJAQAADwAAAAAAAAABACAAAAAiAAAAZHJzL2Rvd25yZXYueG1sUEsBAhQA&#10;FAAAAAgAh07iQLnwc2xjBAAALxIAAA4AAAAAAAAAAQAgAAAAKQEAAGRycy9lMm9Eb2MueG1sUEsF&#10;BgAAAAAGAAYAWQEAAP4HAAAAAA=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117560,136129;252095,137242;252095,252095;117560,235404;0,134427;96238,136116;96238,232402;0,217681;96238,21128;96238,117167;0,120391;0,34026;252095,0;252095,115608;117959,116741;117560,83025;117560,19156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12065</wp:posOffset>
                </wp:positionV>
                <wp:extent cx="410210" cy="10692130"/>
                <wp:effectExtent l="0" t="0" r="8890" b="139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1069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45pt;margin-top:0.95pt;height:841.9pt;width:32.3pt;z-index:-251653120;v-text-anchor:middle;mso-width-relative:page;mso-height-relative:page;" fillcolor="#7F7F7F [1612]" filled="t" stroked="f" coordsize="21600,21600" o:gfxdata="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O5I+9YAAAAIAQAADwAAAAAAAAABACAAAAAiAAAAZHJzL2Rvd25yZXYueG1sUEsB&#10;AhQAFAAAAAgAh07iQCemG8dpAgAArQQAAA4AAAAAAAAAAQAgAAAAJ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784860</wp:posOffset>
                </wp:positionV>
                <wp:extent cx="6567170" cy="9464040"/>
                <wp:effectExtent l="0" t="4445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170" cy="9464040"/>
                          <a:chOff x="15614" y="52882"/>
                          <a:chExt cx="10342" cy="14904"/>
                        </a:xfrm>
                      </wpg:grpSpPr>
                      <wpg:grpSp>
                        <wpg:cNvPr id="76" name="组合 4"/>
                        <wpg:cNvGrpSpPr/>
                        <wpg:grpSpPr>
                          <a:xfrm>
                            <a:off x="16107" y="55769"/>
                            <a:ext cx="9849" cy="12017"/>
                            <a:chOff x="16107" y="55769"/>
                            <a:chExt cx="9849" cy="12017"/>
                          </a:xfrm>
                        </wpg:grpSpPr>
                        <wps:wsp>
                          <wps:cNvPr id="6" name="文本框 5"/>
                          <wps:cNvSpPr txBox="1"/>
                          <wps:spPr>
                            <a:xfrm>
                              <a:off x="16107" y="66544"/>
                              <a:ext cx="9830" cy="12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spacing w:beforeAutospacing="0" w:afterAutospacing="0" w:line="360" w:lineRule="exact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有商务专员工作经历，有运营实习及活动策划经历，熟悉新媒体渠道和用户；</w:t>
                                </w:r>
                              </w:p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spacing w:beforeAutospacing="0" w:afterAutospacing="0" w:line="360" w:lineRule="exact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执行力强，有一定的新客户开拓能力，期间开发多家新的合作对象。</w:t>
                                </w:r>
                              </w:p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spacing w:beforeAutospacing="0" w:afterAutospacing="0" w:line="360" w:lineRule="exact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工作踏实，沟通能力及学习能力强，能够跨部门协调和统筹工作。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" name="文本框 2"/>
                          <wps:cNvSpPr txBox="1"/>
                          <wps:spPr>
                            <a:xfrm>
                              <a:off x="16126" y="64249"/>
                              <a:ext cx="8427" cy="14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专业技能：</w:t>
                                </w:r>
                                <w:r>
                                  <w:rPr>
                                    <w:rFonts w:hint="eastAsia" w:ascii="微软雅黑" w:eastAsia="微软雅黑" w:hAnsiTheme="minorBidi"/>
                                    <w:color w:val="595959" w:themeColor="text1" w:themeTint="A6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国家计算机二级证书；英语六级证书；普通话二级甲等；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办公技能：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熟练使用MS Office / WPS办公软件，尤其擅长文字和表格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获奖荣誉：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荣获20XX年度优秀员工、季度突出贡献奖</w:t>
                                </w:r>
                              </w:p>
                              <w:p>
                                <w:pPr>
                                  <w:pStyle w:val="8"/>
                                  <w:spacing w:line="360" w:lineRule="exact"/>
                                  <w:ind w:firstLine="0" w:firstLineChars="0"/>
                                  <w:jc w:val="both"/>
                                  <w:rPr>
                                    <w:rFonts w:ascii="微软雅黑" w:hAnsi="微软雅黑" w:eastAsia="微软雅黑" w:cs="微软雅黑"/>
                                    <w:color w:val="0D0D0D" w:themeColor="text1" w:themeTint="F2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spacing w:line="360" w:lineRule="exact"/>
                                  <w:ind w:firstLine="0" w:firstLineChars="0"/>
                                  <w:jc w:val="both"/>
                                  <w:rPr>
                                    <w:rFonts w:ascii="微软雅黑" w:hAnsi="微软雅黑" w:eastAsia="微软雅黑" w:cs="微软雅黑"/>
                                    <w:color w:val="0D0D0D" w:themeColor="text1" w:themeTint="F2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spacing w:line="360" w:lineRule="exact"/>
                                  <w:ind w:firstLine="0" w:firstLineChars="0"/>
                                  <w:jc w:val="both"/>
                                  <w:rPr>
                                    <w:rFonts w:ascii="微软雅黑" w:hAnsi="微软雅黑" w:eastAsia="微软雅黑" w:cs="微软雅黑"/>
                                    <w:color w:val="0D0D0D" w:themeColor="text1" w:themeTint="F2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D0D0D" w:themeColor="text1" w:themeTint="F2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喜马拉雅商业策划大赛分赛区第二名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Theme="majorEastAsia" w:hAnsiTheme="majorEastAsia" w:eastAsiaTheme="majorEastAsia" w:cstheme="majorEastAsia"/>
                                    <w:sz w:val="24"/>
                                    <w:szCs w:val="32"/>
                                  </w:rPr>
                                </w:pPr>
                              </w:p>
                              <w:p>
                                <w:pPr>
                                  <w:spacing w:line="241" w:lineRule="atLeast"/>
                                  <w:jc w:val="left"/>
                                  <w:rPr>
                                    <w:rFonts w:asciiTheme="majorEastAsia" w:hAnsiTheme="majorEastAsia" w:eastAsiaTheme="majorEastAsia" w:cstheme="majorEastAsia"/>
                                    <w:sz w:val="24"/>
                                    <w:szCs w:val="32"/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asciiTheme="majorEastAsia" w:hAnsiTheme="majorEastAsia" w:eastAsiaTheme="majorEastAsia" w:cstheme="majorEastAsia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1"/>
                          <wps:cNvSpPr txBox="1"/>
                          <wps:spPr>
                            <a:xfrm>
                              <a:off x="16126" y="55769"/>
                              <a:ext cx="9830" cy="19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2011.09–2015.06     深圳大学         市场营销           本科学历</w:t>
                                </w:r>
                              </w:p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spacing w:beforeAutospacing="0" w:afterAutospacing="0" w:line="276" w:lineRule="auto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kern w:val="2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kern w:val="2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主修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kern w:val="2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课程：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kern w:val="2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文本框 4"/>
                          <wps:cNvSpPr txBox="1"/>
                          <wps:spPr>
                            <a:xfrm>
                              <a:off x="16107" y="58222"/>
                              <a:ext cx="9830" cy="52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2020.03~至今         深圳市星空网络科技有限公司           市场专员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1、负责公司所辖区域代理产品的招商、市场推广工作；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2、负责代理商的遴选与评估，督促销售进度，并为代理商提供销售支持和服务；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3、收集、整理所辖区域的市场信息，并及时反馈；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4、维护正常的市场秩序。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5、供应商管理：负责供应商关系的开发与维护，组织各个采购进行产品分类、定价和优化供应商名录，定期对供应商进行考核，优化采购渠道。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2019.06-2020.01      深圳市好运来网络科技有限公司         商务助理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负责地区客户的谈判、签订,协调执行、完成既定销售目标;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负责地区客户的培训指导、维护，形成合作关系,拓展新客户资源；</w:t>
                                </w:r>
                              </w:p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收集一线产品信息与意见,提高网站成交数，定期定量进行客户回访。</w:t>
                                </w:r>
                              </w:p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spacing w:beforeAutospacing="0" w:afterAutospacing="0" w:line="276" w:lineRule="auto"/>
                                  <w:rPr>
                                    <w:rFonts w:ascii="微软雅黑" w:hAnsi="微软雅黑" w:eastAsia="微软雅黑" w:cs="微软雅黑"/>
                                    <w:color w:val="0D0D0D" w:themeColor="text1" w:themeTint="F2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8" name="直接连接符 48"/>
                        <wps:cNvCnPr/>
                        <wps:spPr>
                          <a:xfrm>
                            <a:off x="15670" y="64022"/>
                            <a:ext cx="10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15670" y="66342"/>
                            <a:ext cx="10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5614" y="58319"/>
                            <a:ext cx="10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5633" y="55563"/>
                            <a:ext cx="10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5652" y="52882"/>
                            <a:ext cx="10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15pt;margin-top:61.8pt;height:745.2pt;width:517.1pt;z-index:-251652096;mso-width-relative:page;mso-height-relative:page;" coordorigin="15614,52882" coordsize="10342,14904" o:gfxdata="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vc3lwdsAAAANAQAADwAAAAAAAAABACAAAAAiAAAAZHJzL2Rvd25yZXYu&#10;eG1sUEsBAhQAFAAAAAgAh07iQHvg3MFrBAAAIBgAAA4AAAAAAAAAAQAgAAAAKgEAAGRycy9lMm9E&#10;b2MueG1sUEsFBgAAAAAGAAYAWQEAAAcIAAAAAA==&#10;">
                <o:lock v:ext="edit" aspectratio="f"/>
                <v:group id="组合 4" o:spid="_x0000_s1026" o:spt="203" style="position:absolute;left:16107;top:55769;height:12017;width:9849;" coordorigin="16107,55769" coordsize="9849,12017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5" o:spid="_x0000_s1026" o:spt="202" type="#_x0000_t202" style="position:absolute;left:16107;top:66544;height:1242;width:983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adjustRightInd w:val="0"/>
                            <w:snapToGrid w:val="0"/>
                            <w:spacing w:beforeAutospacing="0" w:afterAutospacing="0" w:line="360" w:lineRule="exact"/>
                            <w:rPr>
                              <w:rFonts w:ascii="微软雅黑" w:hAnsi="微软雅黑" w:eastAsia="微软雅黑"/>
                              <w:color w:val="000000" w:themeColor="text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有商务专员工作经历，有运营实习及活动策划经历，熟悉新媒体渠道和用户；</w:t>
                          </w:r>
                        </w:p>
                        <w:p>
                          <w:pPr>
                            <w:pStyle w:val="2"/>
                            <w:adjustRightInd w:val="0"/>
                            <w:snapToGrid w:val="0"/>
                            <w:spacing w:beforeAutospacing="0" w:afterAutospacing="0" w:line="360" w:lineRule="exact"/>
                            <w:rPr>
                              <w:rFonts w:ascii="微软雅黑" w:hAnsi="微软雅黑" w:eastAsia="微软雅黑"/>
                              <w:color w:val="000000" w:themeColor="text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执行力强，有一定的新客户开拓能力，期间开发多家新的合作对象。</w:t>
                          </w:r>
                        </w:p>
                        <w:p>
                          <w:pPr>
                            <w:pStyle w:val="2"/>
                            <w:adjustRightInd w:val="0"/>
                            <w:snapToGrid w:val="0"/>
                            <w:spacing w:beforeAutospacing="0" w:afterAutospacing="0" w:line="360" w:lineRule="exact"/>
                            <w:rPr>
                              <w:rFonts w:ascii="微软雅黑" w:hAnsi="微软雅黑" w:eastAsia="微软雅黑"/>
                              <w:color w:val="000000" w:themeColor="text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工作踏实，沟通能力及学习能力强，能够跨部门协调和统筹工作。</w:t>
                          </w:r>
                        </w:p>
                        <w:p/>
                      </w:txbxContent>
                    </v:textbox>
                  </v:shape>
                  <v:shape id="文本框 2" o:spid="_x0000_s1026" o:spt="202" type="#_x0000_t202" style="position:absolute;left:16126;top:64249;height:1498;width:8427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专业技能：</w:t>
                          </w:r>
                          <w:r>
                            <w:rPr>
                              <w:rFonts w:hint="eastAsia" w:ascii="微软雅黑" w:eastAsia="微软雅黑" w:hAnsiTheme="minorBidi"/>
                              <w:color w:val="595959" w:themeColor="text1" w:themeTint="A6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国家计算机二级证书；英语六级证书；普通话二级甲等；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办公技能：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熟练使用MS Office / WPS办公软件，尤其擅长文字和表格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获奖荣誉：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荣获20XX年度优秀员工、季度突出贡献奖</w:t>
                          </w:r>
                        </w:p>
                        <w:p>
                          <w:pPr>
                            <w:pStyle w:val="8"/>
                            <w:spacing w:line="360" w:lineRule="exact"/>
                            <w:ind w:firstLine="0" w:firstLineChars="0"/>
                            <w:jc w:val="both"/>
                            <w:rPr>
                              <w:rFonts w:ascii="微软雅黑" w:hAnsi="微软雅黑" w:eastAsia="微软雅黑" w:cs="微软雅黑"/>
                              <w:color w:val="0D0D0D" w:themeColor="text1" w:themeTint="F2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8"/>
                            <w:spacing w:line="360" w:lineRule="exact"/>
                            <w:ind w:firstLine="0" w:firstLineChars="0"/>
                            <w:jc w:val="both"/>
                            <w:rPr>
                              <w:rFonts w:ascii="微软雅黑" w:hAnsi="微软雅黑" w:eastAsia="微软雅黑" w:cs="微软雅黑"/>
                              <w:color w:val="0D0D0D" w:themeColor="text1" w:themeTint="F2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8"/>
                            <w:spacing w:line="360" w:lineRule="exact"/>
                            <w:ind w:firstLine="0" w:firstLineChars="0"/>
                            <w:jc w:val="both"/>
                            <w:rPr>
                              <w:rFonts w:ascii="微软雅黑" w:hAnsi="微软雅黑" w:eastAsia="微软雅黑" w:cs="微软雅黑"/>
                              <w:color w:val="0D0D0D" w:themeColor="text1" w:themeTint="F2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0D0D0D" w:themeColor="text1" w:themeTint="F2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喜马拉雅商业策划大赛分赛区第二名</w:t>
                          </w:r>
                        </w:p>
                        <w:p>
                          <w:pPr>
                            <w:jc w:val="left"/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32"/>
                            </w:rPr>
                          </w:pPr>
                        </w:p>
                        <w:p>
                          <w:pPr>
                            <w:spacing w:line="241" w:lineRule="atLeast"/>
                            <w:jc w:val="left"/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32"/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asciiTheme="majorEastAsia" w:hAnsiTheme="majorEastAsia" w:eastAsiaTheme="majorEastAsia" w:cstheme="majorEastAsia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文本框 1" o:spid="_x0000_s1026" o:spt="202" type="#_x0000_t202" style="position:absolute;left:16126;top:55769;height:1957;width:9830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2011.09–2015.06     深圳大学         市场营销           本科学历</w:t>
                          </w:r>
                        </w:p>
                        <w:p>
                          <w:pPr>
                            <w:pStyle w:val="2"/>
                            <w:adjustRightInd w:val="0"/>
                            <w:snapToGrid w:val="0"/>
                            <w:spacing w:beforeAutospacing="0" w:afterAutospacing="0" w:line="276" w:lineRule="auto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kern w:val="2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kern w:val="2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主修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kern w:val="2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课程：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kern w:val="2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6107;top:58222;height:5221;width:9830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2020.03~至今         深圳市星空网络科技有限公司           市场专员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1、负责公司所辖区域代理产品的招商、市场推广工作；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2、负责代理商的遴选与评估，督促销售进度，并为代理商提供销售支持和服务；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3、收集、整理所辖区域的市场信息，并及时反馈；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4、维护正常的市场秩序。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5、供应商管理：负责供应商关系的开发与维护，组织各个采购进行产品分类、定价和优化供应商名录，定期对供应商进行考核，优化采购渠道。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2019.06-2020.01      深圳市好运来网络科技有限公司         商务助理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负责地区客户的谈判、签订,协调执行、完成既定销售目标;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负责地区客户的培训指导、维护，形成合作关系,拓展新客户资源；</w:t>
                          </w:r>
                        </w:p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收集一线产品信息与意见,提高网站成交数，定期定量进行客户回访。</w:t>
                          </w:r>
                        </w:p>
                        <w:p>
                          <w:pPr>
                            <w:pStyle w:val="2"/>
                            <w:adjustRightInd w:val="0"/>
                            <w:snapToGrid w:val="0"/>
                            <w:spacing w:beforeAutospacing="0" w:afterAutospacing="0" w:line="276" w:lineRule="auto"/>
                            <w:rPr>
                              <w:rFonts w:ascii="微软雅黑" w:hAnsi="微软雅黑" w:eastAsia="微软雅黑" w:cs="微软雅黑"/>
                              <w:color w:val="0D0D0D" w:themeColor="text1" w:themeTint="F2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15670;top:64022;height:0;width:10080;" filled="f" stroked="t" coordsize="21600,21600" o:gfxdata="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2Fa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A6A6A6 [2092]" miterlimit="8" joinstyle="miter"/>
                  <v:imagedata o:title=""/>
                  <o:lock v:ext="edit" aspectratio="f"/>
                </v:line>
                <v:line id="_x0000_s1026" o:spid="_x0000_s1026" o:spt="20" style="position:absolute;left:15670;top:66342;height:0;width:10080;" filled="f" stroked="t" coordsize="21600,21600" o:gfxdata="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xIP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A6A6A6 [2092]" miterlimit="8" joinstyle="miter"/>
                  <v:imagedata o:title=""/>
                  <o:lock v:ext="edit" aspectratio="f"/>
                </v:line>
                <v:line id="_x0000_s1026" o:spid="_x0000_s1026" o:spt="20" style="position:absolute;left:15614;top:58319;height:0;width:10080;" filled="f" stroked="t" coordsize="21600,21600" o:gfxdata="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4pn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A6A6A6 [2092]" miterlimit="8" joinstyle="miter"/>
                  <v:imagedata o:title=""/>
                  <o:lock v:ext="edit" aspectratio="f"/>
                </v:line>
                <v:line id="_x0000_s1026" o:spid="_x0000_s1026" o:spt="20" style="position:absolute;left:15633;top:55563;height:0;width:10080;" filled="f" stroked="t" coordsize="21600,21600" o:gfxdata="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dAP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A6A6A6 [2092]" miterlimit="8" joinstyle="miter"/>
                  <v:imagedata o:title=""/>
                  <o:lock v:ext="edit" aspectratio="f"/>
                </v:line>
                <v:line id="_x0000_s1026" o:spid="_x0000_s1026" o:spt="20" style="position:absolute;left:15652;top:52882;height:0;width:10080;" filled="f" stroked="t" coordsize="21600,21600" o:gfxdata="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mnZ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A6A6A6 [209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360045</wp:posOffset>
                </wp:positionV>
                <wp:extent cx="3116580" cy="896556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6580" cy="8965565"/>
                          <a:chOff x="11537" y="52213"/>
                          <a:chExt cx="4908" cy="14119"/>
                        </a:xfrm>
                      </wpg:grpSpPr>
                      <wps:wsp>
                        <wps:cNvPr id="17" name="文本框 7"/>
                        <wps:cNvSpPr txBox="1"/>
                        <wps:spPr>
                          <a:xfrm>
                            <a:off x="11593" y="63354"/>
                            <a:ext cx="4852" cy="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技能荣誉 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7"/>
                        <wps:cNvSpPr txBox="1"/>
                        <wps:spPr>
                          <a:xfrm>
                            <a:off x="11593" y="54959"/>
                            <a:ext cx="4819" cy="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  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1593" y="52213"/>
                            <a:ext cx="4693" cy="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个人信息  Personal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7"/>
                        <wps:cNvSpPr txBox="1"/>
                        <wps:spPr>
                          <a:xfrm>
                            <a:off x="11593" y="65693"/>
                            <a:ext cx="4789" cy="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自我评价  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9"/>
                        <wps:cNvSpPr txBox="1"/>
                        <wps:spPr>
                          <a:xfrm>
                            <a:off x="11537" y="57697"/>
                            <a:ext cx="4819" cy="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工作经历 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4pt;margin-top:28.35pt;height:705.95pt;width:245.4pt;z-index:251665408;mso-width-relative:page;mso-height-relative:page;" coordorigin="11537,52213" coordsize="4908,14119" o:gfxdata="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BIp9fv2QAAAAsBAAAPAAAAAAAAAAEAIAAAACIAAABkcnMv&#10;ZG93bnJldi54bWxQSwECFAAUAAAACACHTuJAdzNXwB8DAAB+DwAADgAAAAAAAAABACAAAAAoAQAA&#10;ZHJzL2Uyb0RvYy54bWxQSwUGAAAAAAYABgBZAQAAuQYAAAAA&#10;">
                <o:lock v:ext="edit" aspectratio="f"/>
                <v:shape id="文本框 7" o:spid="_x0000_s1026" o:spt="202" type="#_x0000_t202" style="position:absolute;left:11593;top:63354;height:639;width:4852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6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6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技能荣誉  skills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1593;top:54959;height:639;width:4819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6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6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  Education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93;top:52213;height:639;width:4693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6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6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个人信息  Personal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1593;top:65693;height:639;width:4789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6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6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自我评价  about me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1537;top:57697;height:639;width:4819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6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36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工作经历 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875030</wp:posOffset>
                </wp:positionV>
                <wp:extent cx="3916045" cy="1110615"/>
                <wp:effectExtent l="0" t="0" r="0" b="0"/>
                <wp:wrapNone/>
                <wp:docPr id="70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045" cy="1110615"/>
                          <a:chOff x="19764" y="51919"/>
                          <a:chExt cx="6167" cy="1749"/>
                        </a:xfrm>
                      </wpg:grpSpPr>
                      <wpg:grpSp>
                        <wpg:cNvPr id="71" name="组合 111"/>
                        <wpg:cNvGrpSpPr/>
                        <wpg:grpSpPr>
                          <a:xfrm>
                            <a:off x="23370" y="52369"/>
                            <a:ext cx="2561" cy="1298"/>
                            <a:chOff x="11906" y="53005"/>
                            <a:chExt cx="2561" cy="1298"/>
                          </a:xfrm>
                        </wpg:grpSpPr>
                        <wps:wsp>
                          <wps:cNvPr id="112" name="文本框 74"/>
                          <wps:cNvSpPr txBox="1"/>
                          <wps:spPr>
                            <a:xfrm>
                              <a:off x="11906" y="53413"/>
                              <a:ext cx="2561" cy="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 w:val="24"/>
                                    <w:szCs w:val="3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sz w:val="24"/>
                                    <w:szCs w:val="3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生日：1995.5</w:t>
                                </w:r>
                              </w:p>
                              <w:p>
                                <w:pPr>
                                  <w:rPr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2" name="组合 78"/>
                          <wpg:cNvGrpSpPr/>
                          <wpg:grpSpPr>
                            <a:xfrm>
                              <a:off x="11906" y="53005"/>
                              <a:ext cx="2561" cy="1298"/>
                              <a:chOff x="11259" y="53002"/>
                              <a:chExt cx="2561" cy="1298"/>
                            </a:xfrm>
                          </wpg:grpSpPr>
                          <wps:wsp>
                            <wps:cNvPr id="114" name="文本框 75"/>
                            <wps:cNvSpPr txBox="1"/>
                            <wps:spPr>
                              <a:xfrm>
                                <a:off x="11259" y="53002"/>
                                <a:ext cx="2561" cy="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地址：深圳南山区</w:t>
                                  </w:r>
                                </w:p>
                                <w:p>
                                  <w:pPr>
                                    <w:rPr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5" name="文本框 76"/>
                            <wps:cNvSpPr txBox="1"/>
                            <wps:spPr>
                              <a:xfrm>
                                <a:off x="11259" y="53786"/>
                                <a:ext cx="2561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婚况：未   婚</w:t>
                                  </w:r>
                                </w:p>
                                <w:p>
                                  <w:pPr>
                                    <w:rPr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  <wpg:grpSp>
                        <wpg:cNvPr id="73" name="组合 105"/>
                        <wpg:cNvGrpSpPr/>
                        <wpg:grpSpPr>
                          <a:xfrm>
                            <a:off x="19764" y="51919"/>
                            <a:ext cx="6162" cy="1749"/>
                            <a:chOff x="7871" y="52555"/>
                            <a:chExt cx="6162" cy="1749"/>
                          </a:xfrm>
                        </wpg:grpSpPr>
                        <wps:wsp>
                          <wps:cNvPr id="106" name="文本框 68"/>
                          <wps:cNvSpPr txBox="1"/>
                          <wps:spPr>
                            <a:xfrm>
                              <a:off x="7871" y="53381"/>
                              <a:ext cx="2951" cy="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sz w:val="24"/>
                                    <w:szCs w:val="3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邮箱：DOCE@qq.com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4" name="组合 72"/>
                          <wpg:cNvGrpSpPr/>
                          <wpg:grpSpPr>
                            <a:xfrm>
                              <a:off x="7871" y="52555"/>
                              <a:ext cx="6162" cy="1749"/>
                              <a:chOff x="7871" y="52555"/>
                              <a:chExt cx="6162" cy="1749"/>
                            </a:xfrm>
                          </wpg:grpSpPr>
                          <wps:wsp>
                            <wps:cNvPr id="108" name="文本框 69"/>
                            <wps:cNvSpPr txBox="1"/>
                            <wps:spPr>
                              <a:xfrm>
                                <a:off x="7871" y="53005"/>
                                <a:ext cx="2561" cy="4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电话：15800000000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</w:t>
                                  </w:r>
                                </w:p>
                                <w:p>
                                  <w:pPr>
                                    <w:rPr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9" name="文本框 70"/>
                            <wps:cNvSpPr txBox="1"/>
                            <wps:spPr>
                              <a:xfrm>
                                <a:off x="7871" y="53789"/>
                                <a:ext cx="2561" cy="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身高：178 cm                      </w:t>
                                  </w:r>
                                </w:p>
                                <w:p>
                                  <w:pPr>
                                    <w:rPr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政治面貌：党员</w:t>
                                  </w:r>
                                </w:p>
                                <w:p>
                                  <w:pPr>
                                    <w:rPr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2" name="文本框 69"/>
                            <wps:cNvSpPr txBox="1"/>
                            <wps:spPr>
                              <a:xfrm>
                                <a:off x="7905" y="52555"/>
                                <a:ext cx="2561" cy="4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姓名：巫 一 凡           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</w:t>
                                  </w:r>
                                </w:p>
                                <w:p>
                                  <w:pPr>
                                    <w:rPr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3" name="文本框 69"/>
                            <wps:cNvSpPr txBox="1"/>
                            <wps:spPr>
                              <a:xfrm>
                                <a:off x="11472" y="52555"/>
                                <a:ext cx="2561" cy="4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求职：市场专员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</w:t>
                                  </w:r>
                                </w:p>
                                <w:p>
                                  <w:pPr>
                                    <w:rPr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8" o:spid="_x0000_s1026" o:spt="203" style="position:absolute;left:0pt;margin-left:88.8pt;margin-top:68.9pt;height:87.45pt;width:308.35pt;z-index:-251650048;mso-width-relative:page;mso-height-relative:page;" coordorigin="19764,51919" coordsize="6167,1749" o:gfxdata="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17UyfdoAAAALAQAADwAAAAAAAAABACAAAAAiAAAAZHJzL2Rvd25yZXYueG1s&#10;UEsBAhQAFAAAAAgAh07iQO+ZiqqFAwAAmxMAAA4AAAAAAAAAAQAgAAAAKQEAAGRycy9lMm9Eb2Mu&#10;eG1sUEsFBgAAAAAGAAYAWQEAACAHAAAAAA==&#10;">
                <o:lock v:ext="edit" aspectratio="f"/>
                <v:group id="组合 111" o:spid="_x0000_s1026" o:spt="203" style="position:absolute;left:23370;top:52369;height:1298;width:2561;" coordorigin="11906,53005" coordsize="2561,1298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74" o:spid="_x0000_s1026" o:spt="202" type="#_x0000_t202" style="position:absolute;left:11906;top:53413;height:495;width:2561;" filled="f" stroked="f" coordsize="21600,21600" o:gfxdata="UEsDBAoAAAAAAIdO4kAAAAAAAAAAAAAAAAAEAAAAZHJzL1BLAwQUAAAACACHTuJAtY2gv7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TuD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2gv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 w:val="24"/>
                              <w:szCs w:val="3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sz w:val="24"/>
                              <w:szCs w:val="3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生日：1995.5</w:t>
                          </w:r>
                        </w:p>
                        <w:p>
                          <w:pPr>
                            <w:rPr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组合 78" o:spid="_x0000_s1026" o:spt="203" style="position:absolute;left:11906;top:53005;height:1298;width:2561;" coordorigin="11259,53002" coordsize="2561,1298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75" o:spid="_x0000_s1026" o:spt="202" type="#_x0000_t202" style="position:absolute;left:11259;top:53002;height:483;width:2561;" filled="f" stroked="f" coordsize="21600,21600" o:gfxdata="UEsDBAoAAAAAAIdO4kAAAAAAAAAAAAAAAAAEAAAAZHJzL1BLAwQUAAAACACHTuJAVSidUL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onV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地址：深圳南山区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文本框 76" o:spid="_x0000_s1026" o:spt="202" type="#_x0000_t202" style="position:absolute;left:11259;top:53786;height:514;width:2561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婚况：未   婚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组合 105" o:spid="_x0000_s1026" o:spt="203" style="position:absolute;left:19764;top:51919;height:1749;width:6162;" coordorigin="7871,52555" coordsize="6162,1749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8" o:spid="_x0000_s1026" o:spt="202" type="#_x0000_t202" style="position:absolute;left:7871;top:53381;height:515;width:2951;" filled="f" stroked="f" coordsize="21600,21600" o:gfxdata="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8wY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sz w:val="24"/>
                              <w:szCs w:val="3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邮箱：DOCE@qq.com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      </w:t>
                          </w:r>
                        </w:p>
                      </w:txbxContent>
                    </v:textbox>
                  </v:shape>
                  <v:group id="组合 72" o:spid="_x0000_s1026" o:spt="203" style="position:absolute;left:7871;top:52555;height:1749;width:6162;" coordorigin="7871,52555" coordsize="6162,1749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69" o:spid="_x0000_s1026" o:spt="202" type="#_x0000_t202" style="position:absolute;left:7871;top:53005;height:484;width:2561;" filled="f" stroked="f" coordsize="21600,21600" o:gfxdata="UEsDBAoAAAAAAIdO4kAAAAAAAAAAAAAAAAAEAAAAZHJzL1BLAwQUAAAACACHTuJAUbwBiM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t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vAGI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电话：15800000000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文本框 70" o:spid="_x0000_s1026" o:spt="202" type="#_x0000_t202" style="position:absolute;left:7871;top:53789;height:515;width:2561;" filled="f" stroked="f" coordsize="21600,21600" o:gfxdata="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CkE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身高：178 cm                      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文本框 69" o:spid="_x0000_s1026" o:spt="202" type="#_x0000_t202" style="position:absolute;left:7905;top:52555;height:484;width:2561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姓名：巫 一 凡     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文本框 69" o:spid="_x0000_s1026" o:spt="202" type="#_x0000_t202" style="position:absolute;left:11472;top:52555;height:484;width:2561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求职：市场专员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9070" cy="10692130"/>
                <wp:effectExtent l="0" t="0" r="1143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692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14.1pt;z-index:-251649024;v-text-anchor:middle;mso-width-relative:page;mso-height-relative:page;" fillcolor="#0D0D0D [3069]" filled="t" stroked="f" coordsize="21600,21600" o:gfxdata="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POCzjUAAAABQEAAA8AAAAAAAAAAQAgAAAAIgAAAGRycy9kb3ducmV2LnhtbFBLAQIU&#10;ABQAAAAIAIdO4kBVq9dBaQIAALYEAAAOAAAAAAAAAAEAIAAAACM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D04CE"/>
    <w:rsid w:val="001E59F0"/>
    <w:rsid w:val="009A63B8"/>
    <w:rsid w:val="043D2184"/>
    <w:rsid w:val="07902BA3"/>
    <w:rsid w:val="1D55678E"/>
    <w:rsid w:val="29D36008"/>
    <w:rsid w:val="43CF21C9"/>
    <w:rsid w:val="47304B8E"/>
    <w:rsid w:val="57F57285"/>
    <w:rsid w:val="588D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列表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ac4a8380-3f8f-7fa3-e5f9-d44526837686\&#23458;&#26381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客服求职简历</Template>
  <Pages>1</Pages>
  <Words>1</Words>
  <Characters>11</Characters>
  <Lines>1</Lines>
  <Paragraphs>1</Paragraphs>
  <TotalTime>4</TotalTime>
  <ScaleCrop>false</ScaleCrop>
  <LinksUpToDate>false</LinksUpToDate>
  <CharactersWithSpaces>11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2020-07-19T09:01:00Z</dcterms:created>
  <dc:creator>zenas</dc:creator>
  <cp:lastModifiedBy>陈小兔</cp:lastModifiedBy>
  <dcterms:modified xsi:type="dcterms:W3CDTF">2020-07-31T15:05:16Z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